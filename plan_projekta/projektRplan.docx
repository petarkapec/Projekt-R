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7E47" w14:textId="3C65F07A" w:rsidR="00BB0DA6" w:rsidRPr="00B92F49" w:rsidRDefault="00971785" w:rsidP="00033D01">
      <w:pPr>
        <w:pStyle w:val="Naslov"/>
        <w:jc w:val="right"/>
      </w:pPr>
      <w:r w:rsidRPr="00B92F49">
        <w:t>Jednostavna web aplikacija za ručno očitavanje stanja električnih brojila u kućanstvima</w:t>
      </w:r>
    </w:p>
    <w:p w14:paraId="0A0D60C8" w14:textId="77777777" w:rsidR="00BB0DA6" w:rsidRPr="00B92F49" w:rsidRDefault="00C74132" w:rsidP="00033D01">
      <w:pPr>
        <w:pStyle w:val="Naslov"/>
        <w:jc w:val="right"/>
      </w:pPr>
      <w:r w:rsidRPr="00B92F49">
        <w:t>Projektna dokumentacija</w:t>
      </w:r>
    </w:p>
    <w:p w14:paraId="3E469D37" w14:textId="77777777" w:rsidR="00BB0DA6" w:rsidRPr="00B92F49" w:rsidRDefault="00BB0DA6" w:rsidP="00033D01">
      <w:pPr>
        <w:pStyle w:val="Naslov"/>
        <w:jc w:val="right"/>
      </w:pPr>
    </w:p>
    <w:p w14:paraId="360A288A" w14:textId="0FA744D5" w:rsidR="00BB0DA6" w:rsidRPr="00B92F49" w:rsidRDefault="00D431B3" w:rsidP="00033D01">
      <w:pPr>
        <w:pStyle w:val="Naslov"/>
        <w:jc w:val="right"/>
        <w:rPr>
          <w:sz w:val="28"/>
        </w:rPr>
      </w:pPr>
      <w:r w:rsidRPr="00B92F49">
        <w:rPr>
          <w:sz w:val="28"/>
        </w:rPr>
        <w:t>Verzija</w:t>
      </w:r>
      <w:r w:rsidR="00BB0DA6" w:rsidRPr="00B92F49">
        <w:rPr>
          <w:sz w:val="28"/>
        </w:rPr>
        <w:t xml:space="preserve"> 1.0</w:t>
      </w:r>
    </w:p>
    <w:p w14:paraId="3EC1FCA4" w14:textId="77777777" w:rsidR="00DE4D1A" w:rsidRPr="00B92F49" w:rsidRDefault="00DE4D1A" w:rsidP="00033D01">
      <w:pPr>
        <w:pStyle w:val="Naslov"/>
        <w:rPr>
          <w:sz w:val="28"/>
        </w:rPr>
        <w:sectPr w:rsidR="00DE4D1A" w:rsidRPr="00B92F49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05F67F" w14:textId="77777777" w:rsidR="00BB0DA6" w:rsidRPr="00B92F49" w:rsidRDefault="00D431B3" w:rsidP="00033D01">
      <w:pPr>
        <w:pStyle w:val="Naslov"/>
      </w:pPr>
      <w:r w:rsidRPr="00B92F49">
        <w:lastRenderedPageBreak/>
        <w:t>Sadržaj</w:t>
      </w:r>
    </w:p>
    <w:p w14:paraId="06CE3497" w14:textId="77777777" w:rsidR="00C601D9" w:rsidRPr="00B92F49" w:rsidRDefault="00BB0DA6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fldChar w:fldCharType="begin"/>
      </w:r>
      <w:r w:rsidRPr="00B92F49">
        <w:instrText xml:space="preserve"> TOC \o "1-3" </w:instrText>
      </w:r>
      <w:r w:rsidRPr="00B92F49">
        <w:fldChar w:fldCharType="separate"/>
      </w:r>
      <w:r w:rsidR="00C601D9" w:rsidRPr="00B92F49">
        <w:t>1.</w:t>
      </w:r>
      <w:r w:rsidR="00C601D9" w:rsidRPr="00B92F49">
        <w:rPr>
          <w:sz w:val="24"/>
          <w:szCs w:val="24"/>
        </w:rPr>
        <w:tab/>
      </w:r>
      <w:r w:rsidR="00C601D9" w:rsidRPr="00B92F49">
        <w:t>Puni naziv projekta</w:t>
      </w:r>
      <w:r w:rsidR="00C601D9" w:rsidRPr="00B92F49">
        <w:tab/>
      </w:r>
      <w:r w:rsidR="00C601D9" w:rsidRPr="00B92F49">
        <w:fldChar w:fldCharType="begin"/>
      </w:r>
      <w:r w:rsidR="00C601D9" w:rsidRPr="00B92F49">
        <w:instrText xml:space="preserve"> PAGEREF _Toc179182954 \h </w:instrText>
      </w:r>
      <w:r w:rsidR="00C601D9" w:rsidRPr="00B92F49">
        <w:fldChar w:fldCharType="separate"/>
      </w:r>
      <w:r w:rsidR="006D42F1" w:rsidRPr="00B92F49">
        <w:t>4</w:t>
      </w:r>
      <w:r w:rsidR="00C601D9" w:rsidRPr="00B92F49">
        <w:fldChar w:fldCharType="end"/>
      </w:r>
    </w:p>
    <w:p w14:paraId="2FC43F2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2.</w:t>
      </w:r>
      <w:r w:rsidRPr="00B92F49">
        <w:rPr>
          <w:sz w:val="24"/>
          <w:szCs w:val="24"/>
        </w:rPr>
        <w:tab/>
      </w:r>
      <w:r w:rsidRPr="00B92F49">
        <w:t>Skraćeni naziv projekta</w:t>
      </w:r>
      <w:r w:rsidRPr="00B92F49">
        <w:tab/>
      </w:r>
      <w:r w:rsidRPr="00B92F49">
        <w:fldChar w:fldCharType="begin"/>
      </w:r>
      <w:r w:rsidRPr="00B92F49">
        <w:instrText xml:space="preserve"> PAGEREF _Toc179182955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6B77AC9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3.</w:t>
      </w:r>
      <w:r w:rsidRPr="00B92F49">
        <w:rPr>
          <w:sz w:val="24"/>
          <w:szCs w:val="24"/>
        </w:rPr>
        <w:tab/>
      </w:r>
      <w:r w:rsidRPr="00B92F49">
        <w:t>Opis problema/teme projekta</w:t>
      </w:r>
      <w:r w:rsidRPr="00B92F49">
        <w:tab/>
      </w:r>
      <w:r w:rsidRPr="00B92F49">
        <w:fldChar w:fldCharType="begin"/>
      </w:r>
      <w:r w:rsidRPr="00B92F49">
        <w:instrText xml:space="preserve"> PAGEREF _Toc179182956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7EE2CAA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4.</w:t>
      </w:r>
      <w:r w:rsidRPr="00B92F49">
        <w:rPr>
          <w:sz w:val="24"/>
          <w:szCs w:val="24"/>
        </w:rPr>
        <w:tab/>
      </w:r>
      <w:r w:rsidRPr="00B92F49">
        <w:t>Cilj projekta</w:t>
      </w:r>
      <w:r w:rsidRPr="00B92F49">
        <w:tab/>
      </w:r>
      <w:r w:rsidRPr="00B92F49">
        <w:fldChar w:fldCharType="begin"/>
      </w:r>
      <w:r w:rsidRPr="00B92F49">
        <w:instrText xml:space="preserve"> PAGEREF _Toc179182957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27343FB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5.</w:t>
      </w:r>
      <w:r w:rsidRPr="00B92F49">
        <w:rPr>
          <w:sz w:val="24"/>
          <w:szCs w:val="24"/>
        </w:rPr>
        <w:tab/>
      </w:r>
      <w:r w:rsidRPr="00B92F49">
        <w:t>Voditelj studentskog tima</w:t>
      </w:r>
      <w:r w:rsidRPr="00B92F49">
        <w:tab/>
      </w:r>
      <w:r w:rsidRPr="00B92F49">
        <w:fldChar w:fldCharType="begin"/>
      </w:r>
      <w:r w:rsidRPr="00B92F49">
        <w:instrText xml:space="preserve"> PAGEREF _Toc179182958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A7D0DAC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6.</w:t>
      </w:r>
      <w:r w:rsidRPr="00B92F49">
        <w:rPr>
          <w:sz w:val="24"/>
          <w:szCs w:val="24"/>
        </w:rPr>
        <w:tab/>
      </w:r>
      <w:r w:rsidRPr="00B92F49">
        <w:t>Rezultat(i)</w:t>
      </w:r>
      <w:r w:rsidRPr="00B92F49">
        <w:tab/>
      </w:r>
      <w:r w:rsidRPr="00B92F49">
        <w:fldChar w:fldCharType="begin"/>
      </w:r>
      <w:r w:rsidRPr="00B92F49">
        <w:instrText xml:space="preserve"> PAGEREF _Toc179182959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A82502F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7.</w:t>
      </w:r>
      <w:r w:rsidRPr="00B92F49">
        <w:rPr>
          <w:sz w:val="24"/>
          <w:szCs w:val="24"/>
        </w:rPr>
        <w:tab/>
      </w:r>
      <w:r w:rsidRPr="00B92F49">
        <w:t>Slični projekti</w:t>
      </w:r>
      <w:r w:rsidRPr="00B92F49">
        <w:tab/>
      </w:r>
      <w:r w:rsidRPr="00B92F49">
        <w:fldChar w:fldCharType="begin"/>
      </w:r>
      <w:r w:rsidRPr="00B92F49">
        <w:instrText xml:space="preserve"> PAGEREF _Toc179182960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044AE69B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8.</w:t>
      </w:r>
      <w:r w:rsidRPr="00B92F49">
        <w:rPr>
          <w:sz w:val="24"/>
          <w:szCs w:val="24"/>
        </w:rPr>
        <w:tab/>
      </w:r>
      <w:r w:rsidRPr="00B92F49">
        <w:t>Resursi</w:t>
      </w:r>
      <w:r w:rsidRPr="00B92F49">
        <w:tab/>
      </w:r>
      <w:r w:rsidRPr="00B92F49">
        <w:fldChar w:fldCharType="begin"/>
      </w:r>
      <w:r w:rsidRPr="00B92F49">
        <w:instrText xml:space="preserve"> PAGEREF _Toc179182961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87D7F61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9.</w:t>
      </w:r>
      <w:r w:rsidRPr="00B92F49">
        <w:rPr>
          <w:sz w:val="24"/>
          <w:szCs w:val="24"/>
        </w:rPr>
        <w:tab/>
      </w:r>
      <w:r w:rsidRPr="00B92F49">
        <w:t>Glavni rizici</w:t>
      </w:r>
      <w:r w:rsidRPr="00B92F49">
        <w:tab/>
      </w:r>
      <w:r w:rsidRPr="00B92F49">
        <w:fldChar w:fldCharType="begin"/>
      </w:r>
      <w:r w:rsidRPr="00B92F49">
        <w:instrText xml:space="preserve"> PAGEREF _Toc179182962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118C997D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10.</w:t>
      </w:r>
      <w:r w:rsidRPr="00B92F49">
        <w:rPr>
          <w:sz w:val="24"/>
          <w:szCs w:val="24"/>
        </w:rPr>
        <w:tab/>
      </w:r>
      <w:r w:rsidRPr="00B92F49">
        <w:t>Smanjivanje rizika</w:t>
      </w:r>
      <w:r w:rsidRPr="00B92F49">
        <w:tab/>
      </w:r>
      <w:r w:rsidRPr="00B92F49">
        <w:fldChar w:fldCharType="begin"/>
      </w:r>
      <w:r w:rsidRPr="00B92F49">
        <w:instrText xml:space="preserve"> PAGEREF _Toc179182963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9E8FD71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11.</w:t>
      </w:r>
      <w:r w:rsidRPr="00B92F49">
        <w:rPr>
          <w:sz w:val="24"/>
          <w:szCs w:val="24"/>
        </w:rPr>
        <w:tab/>
      </w:r>
      <w:r w:rsidRPr="00B92F49">
        <w:t>Glavne faze projekta</w:t>
      </w:r>
      <w:r w:rsidRPr="00B92F49">
        <w:tab/>
      </w:r>
      <w:r w:rsidRPr="00B92F49">
        <w:fldChar w:fldCharType="begin"/>
      </w:r>
      <w:r w:rsidRPr="00B92F49">
        <w:instrText xml:space="preserve"> PAGEREF _Toc179182964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A4FB84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12.</w:t>
      </w:r>
      <w:r w:rsidRPr="00B92F49">
        <w:rPr>
          <w:sz w:val="24"/>
          <w:szCs w:val="24"/>
        </w:rPr>
        <w:tab/>
      </w:r>
      <w:r w:rsidRPr="00B92F49">
        <w:t xml:space="preserve">Struktura raspodijeljenog posla (engl. </w:t>
      </w:r>
      <w:r w:rsidRPr="00B92F49">
        <w:rPr>
          <w:i/>
        </w:rPr>
        <w:t>Work Breakdown Structure</w:t>
      </w:r>
      <w:r w:rsidRPr="00B92F49">
        <w:t xml:space="preserve"> - WBS)</w:t>
      </w:r>
      <w:r w:rsidRPr="00B92F49">
        <w:tab/>
      </w:r>
      <w:r w:rsidRPr="00B92F49">
        <w:fldChar w:fldCharType="begin"/>
      </w:r>
      <w:r w:rsidRPr="00B92F49">
        <w:instrText xml:space="preserve"> PAGEREF _Toc179182965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3F5C9E8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13.</w:t>
      </w:r>
      <w:r w:rsidRPr="00B92F49">
        <w:rPr>
          <w:sz w:val="24"/>
          <w:szCs w:val="24"/>
        </w:rPr>
        <w:tab/>
      </w:r>
      <w:r w:rsidRPr="00B92F49">
        <w:t>Kontrolne točke projekta</w:t>
      </w:r>
      <w:r w:rsidRPr="00B92F49">
        <w:tab/>
      </w:r>
      <w:r w:rsidRPr="00B92F49">
        <w:fldChar w:fldCharType="begin"/>
      </w:r>
      <w:r w:rsidRPr="00B92F49">
        <w:instrText xml:space="preserve"> PAGEREF _Toc179182966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F39B598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14.</w:t>
      </w:r>
      <w:r w:rsidRPr="00B92F49">
        <w:rPr>
          <w:sz w:val="24"/>
          <w:szCs w:val="24"/>
        </w:rPr>
        <w:tab/>
      </w:r>
      <w:r w:rsidRPr="00B92F49">
        <w:t>Gantogram</w:t>
      </w:r>
      <w:r w:rsidRPr="00B92F49">
        <w:tab/>
      </w:r>
      <w:r w:rsidRPr="00B92F49">
        <w:fldChar w:fldCharType="begin"/>
      </w:r>
      <w:r w:rsidRPr="00B92F49">
        <w:instrText xml:space="preserve"> PAGEREF _Toc179182967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43F8764A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15.</w:t>
      </w:r>
      <w:r w:rsidRPr="00B92F49">
        <w:rPr>
          <w:sz w:val="24"/>
          <w:szCs w:val="24"/>
        </w:rPr>
        <w:tab/>
      </w:r>
      <w:r w:rsidRPr="00B92F49">
        <w:t>Zapisnici sastanaka</w:t>
      </w:r>
      <w:r w:rsidRPr="00B92F49">
        <w:tab/>
      </w:r>
      <w:r w:rsidRPr="00B92F49">
        <w:fldChar w:fldCharType="begin"/>
      </w:r>
      <w:r w:rsidRPr="00B92F49">
        <w:instrText xml:space="preserve"> PAGEREF _Toc179182968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2DDEC834" w14:textId="77777777" w:rsidR="00BB0DA6" w:rsidRPr="00B92F49" w:rsidRDefault="00BB0DA6" w:rsidP="00033D01">
      <w:pPr>
        <w:pStyle w:val="Naslov"/>
      </w:pPr>
      <w:r w:rsidRPr="00B92F49">
        <w:fldChar w:fldCharType="end"/>
      </w:r>
      <w:r w:rsidRPr="00B92F49">
        <w:br w:type="page"/>
      </w:r>
      <w:r w:rsidR="006E238A" w:rsidRPr="00B92F49">
        <w:lastRenderedPageBreak/>
        <w:t xml:space="preserve">Prijedlog </w:t>
      </w:r>
      <w:r w:rsidR="00C74132" w:rsidRPr="00B92F49">
        <w:t xml:space="preserve">i plan </w:t>
      </w:r>
      <w:r w:rsidR="006E238A" w:rsidRPr="00B92F49">
        <w:t>projekta</w:t>
      </w:r>
    </w:p>
    <w:p w14:paraId="56B34C21" w14:textId="77777777" w:rsidR="00EF3BD8" w:rsidRPr="00B92F49" w:rsidRDefault="00EF3BD8" w:rsidP="006D00C5">
      <w:pPr>
        <w:pStyle w:val="InfoBlue"/>
      </w:pPr>
    </w:p>
    <w:p w14:paraId="377C74A4" w14:textId="77777777" w:rsidR="006E238A" w:rsidRPr="00B92F49" w:rsidRDefault="006E238A" w:rsidP="006D00C5">
      <w:pPr>
        <w:pStyle w:val="InfoBlue"/>
      </w:pPr>
      <w:r w:rsidRPr="00B92F49">
        <w:t>Na koji način koristiti predložak?</w:t>
      </w:r>
    </w:p>
    <w:p w14:paraId="3C938B93" w14:textId="77777777" w:rsidR="00EF3BD8" w:rsidRPr="00B92F49" w:rsidRDefault="00EF3BD8" w:rsidP="006D00C5">
      <w:pPr>
        <w:pStyle w:val="InfoBlue"/>
      </w:pPr>
    </w:p>
    <w:p w14:paraId="035E51A2" w14:textId="77777777" w:rsidR="007F7A84" w:rsidRPr="00B92F49" w:rsidRDefault="006E238A" w:rsidP="007F7A84">
      <w:pPr>
        <w:pStyle w:val="InfoBlue"/>
      </w:pPr>
      <w:r w:rsidRPr="00B92F49">
        <w:t xml:space="preserve">Tekst pisan u </w:t>
      </w:r>
      <w:proofErr w:type="spellStart"/>
      <w:r w:rsidRPr="00B92F49">
        <w:t>italic</w:t>
      </w:r>
      <w:proofErr w:type="spellEnd"/>
      <w:r w:rsidRPr="00B92F49">
        <w:t xml:space="preserve"> formi </w:t>
      </w:r>
      <w:r w:rsidR="00491A4E" w:rsidRPr="00B92F49">
        <w:t>opisuje</w:t>
      </w:r>
      <w:r w:rsidRPr="00B92F49">
        <w:t xml:space="preserve"> koje informacije je potrebno uključiti u</w:t>
      </w:r>
      <w:r w:rsidR="007F7A84" w:rsidRPr="00B92F49">
        <w:t xml:space="preserve"> pojedino poglavlje Prijedloga.</w:t>
      </w:r>
    </w:p>
    <w:p w14:paraId="546E756A" w14:textId="77777777" w:rsidR="006E238A" w:rsidRPr="00B92F49" w:rsidRDefault="007F7A84" w:rsidP="007F7A84">
      <w:pPr>
        <w:pStyle w:val="InfoBlue"/>
      </w:pPr>
      <w:r w:rsidRPr="00B92F49">
        <w:t>Za upis vlastitog teksta</w:t>
      </w:r>
      <w:r w:rsidR="00DE4D1A" w:rsidRPr="00B92F49">
        <w:t xml:space="preserve">, potrebno je </w:t>
      </w:r>
      <w:r w:rsidR="000E79E7" w:rsidRPr="00B92F49">
        <w:t>pri</w:t>
      </w:r>
      <w:r w:rsidR="00DE4D1A" w:rsidRPr="00B92F49">
        <w:t xml:space="preserve">tisnuti &lt;ENTER&gt; nakon </w:t>
      </w:r>
      <w:proofErr w:type="spellStart"/>
      <w:r w:rsidR="00DE4D1A" w:rsidRPr="00B92F49">
        <w:t>italic</w:t>
      </w:r>
      <w:proofErr w:type="spellEnd"/>
      <w:r w:rsidR="00DE4D1A" w:rsidRPr="00B92F49">
        <w:t xml:space="preserve"> teksta. </w:t>
      </w:r>
    </w:p>
    <w:p w14:paraId="2C9B3AE0" w14:textId="77777777" w:rsidR="006E238A" w:rsidRPr="00B92F49" w:rsidRDefault="006E238A" w:rsidP="006D00C5">
      <w:pPr>
        <w:pStyle w:val="InfoBlue"/>
      </w:pPr>
      <w:r w:rsidRPr="00B92F49">
        <w:t>Tekst upisan u &lt;trokutastim zagradama&gt; treba zamijeniti s onim što se navodi</w:t>
      </w:r>
      <w:r w:rsidR="00DE4D1A" w:rsidRPr="00B92F49">
        <w:t>.</w:t>
      </w:r>
    </w:p>
    <w:p w14:paraId="5A2E7545" w14:textId="77777777" w:rsidR="00DE4D1A" w:rsidRPr="00B92F49" w:rsidRDefault="00DE4D1A" w:rsidP="00DE4D1A">
      <w:pPr>
        <w:pStyle w:val="InfoBlue"/>
      </w:pPr>
    </w:p>
    <w:p w14:paraId="4355C65C" w14:textId="77777777" w:rsidR="00DE4D1A" w:rsidRPr="00B92F49" w:rsidRDefault="00DE4D1A" w:rsidP="00DE4D1A">
      <w:pPr>
        <w:pStyle w:val="InfoBlue"/>
      </w:pPr>
      <w:r w:rsidRPr="00B92F49">
        <w:t>Svi članovi tima trebaju pročitati plan i suglasiti se s njime, a to potvrđuju svojim potpisom na kraju dokumenta.</w:t>
      </w:r>
    </w:p>
    <w:p w14:paraId="21088313" w14:textId="77777777" w:rsidR="00971785" w:rsidRPr="00B92F49" w:rsidRDefault="00971785" w:rsidP="00971785">
      <w:pPr>
        <w:pStyle w:val="Tijeloteksta"/>
      </w:pPr>
    </w:p>
    <w:p w14:paraId="4CA79FA6" w14:textId="77777777" w:rsidR="00DE4D1A" w:rsidRPr="00B92F49" w:rsidRDefault="00DE4D1A" w:rsidP="00DE4D1A">
      <w:pPr>
        <w:pStyle w:val="Tijeloteksta"/>
      </w:pPr>
    </w:p>
    <w:p w14:paraId="55A4702E" w14:textId="77777777" w:rsidR="00BB0DA6" w:rsidRPr="00B92F49" w:rsidRDefault="00DF3B4B" w:rsidP="006D00C5">
      <w:pPr>
        <w:pStyle w:val="Naslov1"/>
      </w:pPr>
      <w:r w:rsidRPr="00B92F49">
        <w:br w:type="page"/>
      </w:r>
      <w:bookmarkStart w:id="0" w:name="_Toc179182954"/>
      <w:r w:rsidR="006E238A" w:rsidRPr="00B92F49">
        <w:lastRenderedPageBreak/>
        <w:t>Puni naziv projekta</w:t>
      </w:r>
      <w:bookmarkEnd w:id="0"/>
    </w:p>
    <w:p w14:paraId="20707C7D" w14:textId="77777777" w:rsidR="00BB0DA6" w:rsidRPr="00B92F49" w:rsidRDefault="00BB0DA6" w:rsidP="006D00C5">
      <w:pPr>
        <w:pStyle w:val="InfoBlue"/>
      </w:pPr>
      <w:r w:rsidRPr="00B92F49">
        <w:t>[</w:t>
      </w:r>
      <w:r w:rsidR="00F96AD6" w:rsidRPr="00B92F49">
        <w:t>Navesti puni naziv projekta iz kojeg će biti vidljiva problematika/tematika kojom se projekt bavi</w:t>
      </w:r>
      <w:r w:rsidRPr="00B92F49">
        <w:t>.]</w:t>
      </w:r>
    </w:p>
    <w:p w14:paraId="52FCB140" w14:textId="4328C1FC" w:rsidR="00971785" w:rsidRPr="00B92F49" w:rsidRDefault="00971785" w:rsidP="00971785">
      <w:pPr>
        <w:pStyle w:val="Tijeloteksta"/>
      </w:pPr>
      <w:r w:rsidRPr="00B92F49">
        <w:t>Jednostavna web aplikacija za ručno očitavanje stanja električnih brojila u kućanstvima</w:t>
      </w:r>
    </w:p>
    <w:p w14:paraId="33C113FB" w14:textId="77777777" w:rsidR="00971785" w:rsidRPr="00B92F49" w:rsidRDefault="00971785" w:rsidP="00971785">
      <w:pPr>
        <w:pStyle w:val="Tijeloteksta"/>
      </w:pPr>
    </w:p>
    <w:p w14:paraId="166490D8" w14:textId="77777777" w:rsidR="00C601D9" w:rsidRPr="00B92F49" w:rsidRDefault="00C601D9" w:rsidP="00C601D9">
      <w:pPr>
        <w:pStyle w:val="Tijeloteksta"/>
      </w:pPr>
    </w:p>
    <w:p w14:paraId="2B15623F" w14:textId="77777777" w:rsidR="00BB0DA6" w:rsidRPr="00B92F49" w:rsidRDefault="00F96AD6" w:rsidP="006D00C5">
      <w:pPr>
        <w:pStyle w:val="Naslov1"/>
      </w:pPr>
      <w:bookmarkStart w:id="1" w:name="_Toc179182955"/>
      <w:r w:rsidRPr="00B92F49">
        <w:t>Skraćeni naziv projekta</w:t>
      </w:r>
      <w:bookmarkEnd w:id="1"/>
    </w:p>
    <w:p w14:paraId="6E66D211" w14:textId="77777777" w:rsidR="00BB0DA6" w:rsidRDefault="00BB0DA6" w:rsidP="00AE6707">
      <w:pPr>
        <w:pStyle w:val="InfoBlue"/>
      </w:pPr>
      <w:r w:rsidRPr="00B92F49">
        <w:t>[</w:t>
      </w:r>
      <w:r w:rsidR="00F96AD6" w:rsidRPr="00B92F49">
        <w:t>Navesti skraćeni naziv projekta, ako je definiran.</w:t>
      </w:r>
      <w:r w:rsidRPr="00B92F49">
        <w:t>]</w:t>
      </w:r>
    </w:p>
    <w:p w14:paraId="6CD3D929" w14:textId="590C3951" w:rsidR="007B5BFD" w:rsidRPr="007B5BFD" w:rsidRDefault="007B5BFD" w:rsidP="007B5BFD">
      <w:pPr>
        <w:pStyle w:val="Tijeloteksta"/>
      </w:pPr>
      <w:r>
        <w:t>Online čitač brojila</w:t>
      </w:r>
    </w:p>
    <w:p w14:paraId="7995C571" w14:textId="77777777" w:rsidR="00C601D9" w:rsidRPr="00B92F49" w:rsidRDefault="00C601D9" w:rsidP="00C601D9">
      <w:pPr>
        <w:pStyle w:val="Tijeloteksta"/>
      </w:pPr>
    </w:p>
    <w:p w14:paraId="01C47638" w14:textId="77777777" w:rsidR="004D0BEF" w:rsidRPr="00B92F49" w:rsidRDefault="004D0BEF" w:rsidP="006D00C5">
      <w:pPr>
        <w:pStyle w:val="Naslov1"/>
      </w:pPr>
      <w:bookmarkStart w:id="2" w:name="_Toc179182956"/>
      <w:r w:rsidRPr="00B92F49">
        <w:t>Opis problema/teme projekta</w:t>
      </w:r>
      <w:bookmarkEnd w:id="2"/>
    </w:p>
    <w:p w14:paraId="68F7E0B0" w14:textId="77777777" w:rsidR="004D0BEF" w:rsidRPr="00B92F49" w:rsidRDefault="004D0BEF" w:rsidP="006D00C5">
      <w:pPr>
        <w:pStyle w:val="InfoBlue"/>
      </w:pPr>
      <w:r w:rsidRPr="00B92F49">
        <w:t>[Objasniti problem, odnosno temu projekta</w:t>
      </w:r>
      <w:r w:rsidR="00DE4D1A" w:rsidRPr="00B92F49">
        <w:t>, o</w:t>
      </w:r>
      <w:r w:rsidRPr="00B92F49">
        <w:t>bjasniti ukratko tip, uvjete i kontekst projekta.]</w:t>
      </w:r>
    </w:p>
    <w:p w14:paraId="6837648C" w14:textId="7CDA6B82" w:rsidR="004E721F" w:rsidRPr="00B92F49" w:rsidRDefault="00971785" w:rsidP="004E721F">
      <w:pPr>
        <w:pStyle w:val="Tijeloteksta"/>
      </w:pPr>
      <w:r w:rsidRPr="00B92F49">
        <w:t>Izrada web aplikacije</w:t>
      </w:r>
      <w:r w:rsidR="00B92F49" w:rsidRPr="00B92F49">
        <w:t xml:space="preserve"> za očitavanje stanja električnog brojila</w:t>
      </w:r>
      <w:r w:rsidRPr="00B92F49">
        <w:t xml:space="preserve"> je središnja tema projekta.</w:t>
      </w:r>
      <w:r w:rsidR="00B92F49">
        <w:t xml:space="preserve"> Koristi</w:t>
      </w:r>
      <w:r w:rsidR="004E721F">
        <w:t>t će</w:t>
      </w:r>
      <w:r w:rsidR="00B92F49">
        <w:t xml:space="preserve"> se kako bi radnici mogli kontrolirati očitanja raznih kupaca električne energije te ih također mogu dodati i obrisati iz sustava.</w:t>
      </w:r>
    </w:p>
    <w:p w14:paraId="0873AF70" w14:textId="77777777" w:rsidR="00C601D9" w:rsidRPr="00B92F49" w:rsidRDefault="00C601D9" w:rsidP="00C601D9">
      <w:pPr>
        <w:pStyle w:val="Tijeloteksta"/>
      </w:pPr>
    </w:p>
    <w:p w14:paraId="591E0A97" w14:textId="77777777" w:rsidR="00BB0DA6" w:rsidRPr="00B92F49" w:rsidRDefault="00F96AD6" w:rsidP="006D00C5">
      <w:pPr>
        <w:pStyle w:val="Naslov1"/>
      </w:pPr>
      <w:bookmarkStart w:id="3" w:name="_Toc179182957"/>
      <w:r w:rsidRPr="00B92F49">
        <w:t>Cilj projekta</w:t>
      </w:r>
      <w:bookmarkEnd w:id="3"/>
    </w:p>
    <w:p w14:paraId="708937D1" w14:textId="77777777" w:rsidR="00BB0DA6" w:rsidRDefault="00BB0DA6" w:rsidP="006D00C5">
      <w:pPr>
        <w:pStyle w:val="InfoBlue"/>
      </w:pPr>
      <w:r w:rsidRPr="00B92F49">
        <w:t>[</w:t>
      </w:r>
      <w:r w:rsidR="00F96AD6" w:rsidRPr="00B92F49">
        <w:t>Navesti predviđeni cilj ili ciljeve projekta</w:t>
      </w:r>
      <w:r w:rsidR="004D0BEF" w:rsidRPr="00B92F49">
        <w:t>. Definiranje ciljeva</w:t>
      </w:r>
      <w:r w:rsidR="00DF3B4B" w:rsidRPr="00B92F49">
        <w:t xml:space="preserve"> </w:t>
      </w:r>
      <w:r w:rsidR="00FC64FB" w:rsidRPr="00B92F49">
        <w:t>omogućuje</w:t>
      </w:r>
      <w:r w:rsidR="00DF3B4B" w:rsidRPr="00B92F49">
        <w:t xml:space="preserve"> određivanje pravca u kojem će se kretati izvođenje projekta.</w:t>
      </w:r>
      <w:r w:rsidR="00ED59D3" w:rsidRPr="00B92F49">
        <w:t xml:space="preserve"> Navesti predviđeno trajanje projekta.</w:t>
      </w:r>
      <w:r w:rsidRPr="00B92F49">
        <w:t>]</w:t>
      </w:r>
    </w:p>
    <w:p w14:paraId="74CDBC87" w14:textId="634725A9" w:rsidR="00B92F49" w:rsidRPr="00B92F49" w:rsidRDefault="00200EC0" w:rsidP="00B92F49">
      <w:pPr>
        <w:pStyle w:val="Tijeloteksta"/>
      </w:pPr>
      <w:r w:rsidRPr="00200EC0">
        <w:t>Stvoriti funkcionalnu i jednostavnu web aplikaciju koja će omogućiti radnicima lakše upravljanje očitanjima, uz održavanje sigurnosti podataka i korisnički pristupačan dizajn.</w:t>
      </w:r>
      <w:r>
        <w:t xml:space="preserve"> </w:t>
      </w:r>
      <w:r w:rsidR="00B92F49">
        <w:t>Predviđeno trajanje projekta je 1</w:t>
      </w:r>
      <w:r w:rsidR="002010EB">
        <w:t>8</w:t>
      </w:r>
      <w:r w:rsidR="00B92F49">
        <w:t xml:space="preserve"> tjedana.</w:t>
      </w:r>
    </w:p>
    <w:p w14:paraId="5B2F3B85" w14:textId="77777777" w:rsidR="00C601D9" w:rsidRPr="00B92F49" w:rsidRDefault="00C601D9" w:rsidP="00C601D9">
      <w:pPr>
        <w:pStyle w:val="Tijeloteksta"/>
      </w:pPr>
    </w:p>
    <w:p w14:paraId="3E0B3B0D" w14:textId="77777777" w:rsidR="00A722D2" w:rsidRPr="00B92F49" w:rsidRDefault="00FC64FB" w:rsidP="006D00C5">
      <w:pPr>
        <w:pStyle w:val="Naslov1"/>
      </w:pPr>
      <w:bookmarkStart w:id="4" w:name="_Toc179182958"/>
      <w:r w:rsidRPr="00B92F49">
        <w:t>Voditelj studentskog tima</w:t>
      </w:r>
      <w:bookmarkEnd w:id="4"/>
    </w:p>
    <w:p w14:paraId="4FE5447A" w14:textId="77777777" w:rsidR="00A722D2" w:rsidRDefault="00A722D2" w:rsidP="006D00C5">
      <w:pPr>
        <w:pStyle w:val="InfoBlue"/>
      </w:pPr>
      <w:r w:rsidRPr="00B92F49">
        <w:t>&lt;Ime</w:t>
      </w:r>
      <w:r w:rsidR="00FC64FB" w:rsidRPr="00B92F49">
        <w:t xml:space="preserve"> i prezime studenta</w:t>
      </w:r>
      <w:r w:rsidRPr="00B92F49">
        <w:t>&gt;</w:t>
      </w:r>
    </w:p>
    <w:p w14:paraId="73EFA410" w14:textId="1E7E4D0E" w:rsidR="00B92F49" w:rsidRPr="00B92F49" w:rsidRDefault="00B92F49" w:rsidP="00B92F49">
      <w:pPr>
        <w:pStyle w:val="Tijeloteksta"/>
      </w:pPr>
      <w:r>
        <w:t>Petar Kapec</w:t>
      </w:r>
    </w:p>
    <w:p w14:paraId="2980E599" w14:textId="77777777" w:rsidR="00C601D9" w:rsidRPr="00B92F49" w:rsidRDefault="00C601D9" w:rsidP="00C601D9">
      <w:pPr>
        <w:pStyle w:val="Tijeloteksta"/>
      </w:pPr>
    </w:p>
    <w:p w14:paraId="50F4D9ED" w14:textId="77777777" w:rsidR="00A722D2" w:rsidRPr="00B92F49" w:rsidRDefault="00A722D2" w:rsidP="006D00C5">
      <w:pPr>
        <w:pStyle w:val="Naslov1"/>
      </w:pPr>
      <w:r w:rsidRPr="00B92F49">
        <w:tab/>
      </w:r>
      <w:bookmarkStart w:id="5" w:name="_Toc179182959"/>
      <w:r w:rsidRPr="00B92F49">
        <w:t>Rezultat(i)</w:t>
      </w:r>
      <w:bookmarkEnd w:id="5"/>
    </w:p>
    <w:p w14:paraId="5C592D8A" w14:textId="77777777" w:rsidR="00A722D2" w:rsidRDefault="00E119AF" w:rsidP="006D00C5">
      <w:pPr>
        <w:pStyle w:val="InfoBlue"/>
      </w:pPr>
      <w:r w:rsidRPr="00B92F49">
        <w:t>[Navesti š</w:t>
      </w:r>
      <w:r w:rsidR="00A722D2" w:rsidRPr="00B92F49">
        <w:t>to će se isporučiti na kraju projekta</w:t>
      </w:r>
      <w:r w:rsidR="00DE4D1A" w:rsidRPr="00B92F49">
        <w:t>, voditi računa da osim rezultata u vidu nekog proizvoda ovdje treba navesti i svu dokumentaciju.</w:t>
      </w:r>
      <w:r w:rsidRPr="00B92F49">
        <w:t>]</w:t>
      </w:r>
    </w:p>
    <w:p w14:paraId="45693000" w14:textId="7DAC2282" w:rsidR="00B92F49" w:rsidRPr="00B92F49" w:rsidRDefault="00E46071" w:rsidP="00B92F49">
      <w:pPr>
        <w:pStyle w:val="Tijeloteksta"/>
      </w:pPr>
      <w:r>
        <w:t>Isporučiti</w:t>
      </w:r>
      <w:r w:rsidRPr="00E46071">
        <w:t xml:space="preserve"> ćemo web </w:t>
      </w:r>
      <w:r>
        <w:t>aplikaciju</w:t>
      </w:r>
      <w:r w:rsidRPr="00E46071">
        <w:t xml:space="preserve"> koja će omogućiti uvid u podatke o potrošnji električne energije, uključujući očitanja brojila, naloge za očitavanje i </w:t>
      </w:r>
      <w:r>
        <w:t>korištene</w:t>
      </w:r>
      <w:r w:rsidRPr="00E46071">
        <w:t xml:space="preserve"> tarif</w:t>
      </w:r>
      <w:r>
        <w:t>e</w:t>
      </w:r>
      <w:r w:rsidRPr="00E46071">
        <w:t>.</w:t>
      </w:r>
      <w:r>
        <w:t xml:space="preserve"> </w:t>
      </w:r>
      <w:r w:rsidR="004C1B2C">
        <w:t xml:space="preserve">Također ćemo isporučiti tehničku dokumentaciju koja </w:t>
      </w:r>
      <w:r>
        <w:t>će uključivati opis svih funkcionalnosti aplikacije uz ER model baze podataka i korištene SQL naredbe</w:t>
      </w:r>
      <w:r w:rsidR="004C1B2C">
        <w:t xml:space="preserve">. </w:t>
      </w:r>
    </w:p>
    <w:p w14:paraId="6434FC2B" w14:textId="77777777" w:rsidR="00C601D9" w:rsidRPr="00B92F49" w:rsidRDefault="00C601D9" w:rsidP="00C601D9">
      <w:pPr>
        <w:pStyle w:val="Tijeloteksta"/>
      </w:pPr>
    </w:p>
    <w:p w14:paraId="5FBAF32F" w14:textId="77777777" w:rsidR="000A6603" w:rsidRPr="00B92F49" w:rsidRDefault="000A6603" w:rsidP="000A6603">
      <w:pPr>
        <w:pStyle w:val="Naslov1"/>
      </w:pPr>
      <w:bookmarkStart w:id="6" w:name="_Toc179182960"/>
      <w:bookmarkStart w:id="7" w:name="_Toc100054240"/>
      <w:r w:rsidRPr="00B92F49">
        <w:t>Slični projekti</w:t>
      </w:r>
      <w:bookmarkEnd w:id="6"/>
    </w:p>
    <w:p w14:paraId="22102BB1" w14:textId="77777777" w:rsidR="000A6603" w:rsidRPr="00B92F49" w:rsidRDefault="000A6603" w:rsidP="000A6603">
      <w:pPr>
        <w:pStyle w:val="InfoBlue"/>
      </w:pPr>
      <w:r w:rsidRPr="00B92F49">
        <w:t>[Navesti projekte koji su povezani s dotičnim projektom.]</w:t>
      </w:r>
    </w:p>
    <w:p w14:paraId="6168E211" w14:textId="77777777" w:rsidR="00C601D9" w:rsidRPr="00B92F49" w:rsidRDefault="00C601D9" w:rsidP="00C601D9">
      <w:pPr>
        <w:pStyle w:val="Tijeloteksta"/>
      </w:pPr>
    </w:p>
    <w:p w14:paraId="0FB58BEF" w14:textId="77777777" w:rsidR="00C74132" w:rsidRPr="00B92F49" w:rsidRDefault="00C74132" w:rsidP="00C74132">
      <w:pPr>
        <w:pStyle w:val="Naslov1"/>
      </w:pPr>
      <w:bookmarkStart w:id="8" w:name="_Toc179182961"/>
      <w:r w:rsidRPr="00B92F49">
        <w:t>Resursi</w:t>
      </w:r>
      <w:bookmarkEnd w:id="7"/>
      <w:bookmarkEnd w:id="8"/>
    </w:p>
    <w:p w14:paraId="42C5F690" w14:textId="77777777" w:rsidR="00C74132" w:rsidRPr="00B92F49" w:rsidRDefault="00C74132" w:rsidP="00C74132">
      <w:pPr>
        <w:pStyle w:val="InfoBlue"/>
      </w:pPr>
      <w:r w:rsidRPr="00B92F49">
        <w:t xml:space="preserve">[Navesti ljudske i ostale resurse potrebne za uspješno dovršenje projekta. Popuniti tablicu raspoloživih članova </w:t>
      </w:r>
      <w:r w:rsidRPr="00B92F49">
        <w:lastRenderedPageBreak/>
        <w:t>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odsustva).]</w:t>
      </w:r>
    </w:p>
    <w:p w14:paraId="3F90C8A1" w14:textId="77777777" w:rsidR="00C74132" w:rsidRPr="00B92F49" w:rsidRDefault="00C74132" w:rsidP="00C74132">
      <w:pPr>
        <w:pStyle w:val="Tijeloteksta"/>
        <w:rPr>
          <w:b/>
        </w:rPr>
      </w:pPr>
      <w:r w:rsidRPr="00B92F49">
        <w:rPr>
          <w:b/>
        </w:rPr>
        <w:t>Tablica ljudskih resursa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55"/>
        <w:gridCol w:w="1258"/>
        <w:gridCol w:w="4678"/>
      </w:tblGrid>
      <w:tr w:rsidR="00154FCD" w:rsidRPr="00B92F49" w14:paraId="6B143060" w14:textId="77777777">
        <w:trPr>
          <w:jc w:val="center"/>
        </w:trPr>
        <w:tc>
          <w:tcPr>
            <w:tcW w:w="1259" w:type="dxa"/>
            <w:vAlign w:val="center"/>
          </w:tcPr>
          <w:p w14:paraId="306DABEB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7A6931A1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30A1F6D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087214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Napomene</w:t>
            </w:r>
          </w:p>
        </w:tc>
      </w:tr>
      <w:tr w:rsidR="00154FCD" w:rsidRPr="00B92F49" w14:paraId="46A3911D" w14:textId="77777777">
        <w:trPr>
          <w:jc w:val="center"/>
        </w:trPr>
        <w:tc>
          <w:tcPr>
            <w:tcW w:w="1259" w:type="dxa"/>
            <w:vAlign w:val="center"/>
          </w:tcPr>
          <w:p w14:paraId="0090CAB1" w14:textId="1E8489C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 Kapec</w:t>
            </w:r>
          </w:p>
        </w:tc>
        <w:tc>
          <w:tcPr>
            <w:tcW w:w="1259" w:type="dxa"/>
            <w:vAlign w:val="center"/>
          </w:tcPr>
          <w:p w14:paraId="4DBC867F" w14:textId="0B0C8B56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petar.kapec@fer.hr</w:t>
            </w:r>
          </w:p>
        </w:tc>
        <w:tc>
          <w:tcPr>
            <w:tcW w:w="1259" w:type="dxa"/>
            <w:vAlign w:val="center"/>
          </w:tcPr>
          <w:p w14:paraId="548097B2" w14:textId="7DFB4839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095 864 8940</w:t>
            </w:r>
          </w:p>
        </w:tc>
        <w:tc>
          <w:tcPr>
            <w:tcW w:w="4682" w:type="dxa"/>
            <w:vAlign w:val="center"/>
          </w:tcPr>
          <w:p w14:paraId="644859A2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E9F8DB3" w14:textId="77777777">
        <w:trPr>
          <w:jc w:val="center"/>
        </w:trPr>
        <w:tc>
          <w:tcPr>
            <w:tcW w:w="1259" w:type="dxa"/>
            <w:vAlign w:val="center"/>
          </w:tcPr>
          <w:p w14:paraId="0C02E9A5" w14:textId="73BF6FCF" w:rsidR="00154FCD" w:rsidRPr="00B92F49" w:rsidRDefault="004C1B2C" w:rsidP="00C74132">
            <w:pPr>
              <w:pStyle w:val="Tijeloteksta"/>
              <w:ind w:left="0"/>
              <w:jc w:val="center"/>
            </w:pPr>
            <w:proofErr w:type="spellStart"/>
            <w:r>
              <w:t>Fran</w:t>
            </w:r>
            <w:proofErr w:type="spellEnd"/>
            <w:r>
              <w:t xml:space="preserve"> Krušelj</w:t>
            </w:r>
          </w:p>
        </w:tc>
        <w:tc>
          <w:tcPr>
            <w:tcW w:w="1259" w:type="dxa"/>
            <w:vAlign w:val="center"/>
          </w:tcPr>
          <w:p w14:paraId="66CA05D4" w14:textId="4047192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fran.kruselj@fer.hr</w:t>
            </w:r>
          </w:p>
        </w:tc>
        <w:tc>
          <w:tcPr>
            <w:tcW w:w="1259" w:type="dxa"/>
            <w:vAlign w:val="center"/>
          </w:tcPr>
          <w:p w14:paraId="6F4E7A44" w14:textId="00558DE2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095 563 5274</w:t>
            </w:r>
          </w:p>
        </w:tc>
        <w:tc>
          <w:tcPr>
            <w:tcW w:w="4682" w:type="dxa"/>
            <w:vAlign w:val="center"/>
          </w:tcPr>
          <w:p w14:paraId="30B5844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A4D16AA" w14:textId="77777777">
        <w:trPr>
          <w:jc w:val="center"/>
        </w:trPr>
        <w:tc>
          <w:tcPr>
            <w:tcW w:w="1259" w:type="dxa"/>
            <w:vAlign w:val="center"/>
          </w:tcPr>
          <w:p w14:paraId="0A0BEEF0" w14:textId="7C30B57E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 Šainčević</w:t>
            </w:r>
          </w:p>
        </w:tc>
        <w:tc>
          <w:tcPr>
            <w:tcW w:w="1259" w:type="dxa"/>
            <w:vAlign w:val="center"/>
          </w:tcPr>
          <w:p w14:paraId="06DA17AD" w14:textId="001D5A60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martin.saincevic@fer.hr</w:t>
            </w:r>
          </w:p>
        </w:tc>
        <w:tc>
          <w:tcPr>
            <w:tcW w:w="1259" w:type="dxa"/>
            <w:vAlign w:val="center"/>
          </w:tcPr>
          <w:p w14:paraId="77CAFAF2" w14:textId="58E51B5F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099 419 3048</w:t>
            </w:r>
          </w:p>
        </w:tc>
        <w:tc>
          <w:tcPr>
            <w:tcW w:w="4682" w:type="dxa"/>
            <w:vAlign w:val="center"/>
          </w:tcPr>
          <w:p w14:paraId="410A117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16BD4A82" w14:textId="77777777">
        <w:trPr>
          <w:jc w:val="center"/>
        </w:trPr>
        <w:tc>
          <w:tcPr>
            <w:tcW w:w="1259" w:type="dxa"/>
            <w:vAlign w:val="center"/>
          </w:tcPr>
          <w:p w14:paraId="3A6B4B14" w14:textId="489AD371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 Đukić</w:t>
            </w:r>
          </w:p>
        </w:tc>
        <w:tc>
          <w:tcPr>
            <w:tcW w:w="1259" w:type="dxa"/>
            <w:vAlign w:val="center"/>
          </w:tcPr>
          <w:p w14:paraId="412C1781" w14:textId="25CED639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sven.dukic@fer.hr</w:t>
            </w:r>
          </w:p>
        </w:tc>
        <w:tc>
          <w:tcPr>
            <w:tcW w:w="1259" w:type="dxa"/>
            <w:vAlign w:val="center"/>
          </w:tcPr>
          <w:p w14:paraId="538E9684" w14:textId="10EE4FBA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091 755 3348</w:t>
            </w:r>
          </w:p>
        </w:tc>
        <w:tc>
          <w:tcPr>
            <w:tcW w:w="4682" w:type="dxa"/>
            <w:vAlign w:val="center"/>
          </w:tcPr>
          <w:p w14:paraId="203119F3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5F255ACD" w14:textId="77777777">
        <w:trPr>
          <w:jc w:val="center"/>
        </w:trPr>
        <w:tc>
          <w:tcPr>
            <w:tcW w:w="1259" w:type="dxa"/>
            <w:vAlign w:val="center"/>
          </w:tcPr>
          <w:p w14:paraId="76E01EC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F0A02C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E1851CD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5606D4FA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01B6DFCB" w14:textId="77777777">
        <w:trPr>
          <w:jc w:val="center"/>
        </w:trPr>
        <w:tc>
          <w:tcPr>
            <w:tcW w:w="1259" w:type="dxa"/>
            <w:vAlign w:val="center"/>
          </w:tcPr>
          <w:p w14:paraId="37195E76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6349B59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1DC89B88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340367EE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</w:tbl>
    <w:p w14:paraId="5FB4296A" w14:textId="77777777" w:rsidR="00A722D2" w:rsidRPr="00B92F49" w:rsidRDefault="00A722D2" w:rsidP="006D00C5">
      <w:pPr>
        <w:pStyle w:val="Naslov1"/>
      </w:pPr>
      <w:bookmarkStart w:id="9" w:name="_Toc179182962"/>
      <w:r w:rsidRPr="00B92F49">
        <w:t>Glavni rizici</w:t>
      </w:r>
      <w:bookmarkEnd w:id="9"/>
    </w:p>
    <w:p w14:paraId="1DA5A9F8" w14:textId="77777777" w:rsidR="00A722D2" w:rsidRDefault="00E119AF" w:rsidP="006D00C5">
      <w:pPr>
        <w:pStyle w:val="InfoBlue"/>
      </w:pPr>
      <w:r w:rsidRPr="00B92F49">
        <w:t>[</w:t>
      </w:r>
      <w:r w:rsidR="00A722D2" w:rsidRPr="00B92F49">
        <w:t>Navesti glavne zapreke za ostvarenje uspjeha projekta, te posljedice ukoliko projekt ne uspije</w:t>
      </w:r>
      <w:r w:rsidRPr="00B92F49">
        <w:t>.]</w:t>
      </w:r>
    </w:p>
    <w:p w14:paraId="2AE4CDD8" w14:textId="6A469BB8" w:rsidR="004C1B2C" w:rsidRPr="004C1B2C" w:rsidRDefault="001F5F8A" w:rsidP="004C1B2C">
      <w:pPr>
        <w:pStyle w:val="Tijeloteksta"/>
      </w:pPr>
      <w:r>
        <w:t>Sigurnosni rizici (samo radnici trebaju imati pristup podatcima), tehnička složenost zahtjeva i izbor tehnologija, optimizacija performansi (</w:t>
      </w:r>
      <w:proofErr w:type="spellStart"/>
      <w:r>
        <w:t>minimizacija</w:t>
      </w:r>
      <w:proofErr w:type="spellEnd"/>
      <w:r>
        <w:t xml:space="preserve"> JavaScript koda i HTTP zahtjeva), kompatibilnost za različite preglednike, rokovi i upravljanje projektom, korisničko iskustvo i dizajn te testiranje i ispravljanje pogreš</w:t>
      </w:r>
      <w:r w:rsidR="006F2AAA">
        <w:t>aka</w:t>
      </w:r>
      <w:r>
        <w:t>. Ukoliko se ne naprave navedene stavke kako treba moguće su različite posljedice, od manjih i bezbolniji</w:t>
      </w:r>
      <w:r w:rsidR="006F2AAA">
        <w:t>h</w:t>
      </w:r>
      <w:r>
        <w:t xml:space="preserve"> do samog neuspjeha izvođenja projekta.</w:t>
      </w:r>
    </w:p>
    <w:p w14:paraId="77764D22" w14:textId="77777777" w:rsidR="00C601D9" w:rsidRPr="00B92F49" w:rsidRDefault="00C601D9" w:rsidP="00C601D9">
      <w:pPr>
        <w:pStyle w:val="Tijeloteksta"/>
      </w:pPr>
    </w:p>
    <w:p w14:paraId="1079FA7B" w14:textId="77777777" w:rsidR="00A722D2" w:rsidRPr="00B92F49" w:rsidRDefault="00A722D2" w:rsidP="006D00C5">
      <w:pPr>
        <w:pStyle w:val="Naslov1"/>
      </w:pPr>
      <w:bookmarkStart w:id="10" w:name="_Toc179182963"/>
      <w:r w:rsidRPr="00B92F49">
        <w:t>Smanjivanje rizika</w:t>
      </w:r>
      <w:bookmarkEnd w:id="10"/>
    </w:p>
    <w:p w14:paraId="328AEE2B" w14:textId="77777777" w:rsidR="00A722D2" w:rsidRDefault="00E119AF" w:rsidP="006D00C5">
      <w:pPr>
        <w:pStyle w:val="InfoBlue"/>
      </w:pPr>
      <w:r w:rsidRPr="00B92F49">
        <w:t>[</w:t>
      </w:r>
      <w:r w:rsidR="00A722D2" w:rsidRPr="00B92F49">
        <w:t>Navesti korake koji će se poduzeti kako bi se što je moguće više umanjio svaki od prethodno navedenih rizika.</w:t>
      </w:r>
      <w:r w:rsidRPr="00B92F49">
        <w:t>]</w:t>
      </w:r>
    </w:p>
    <w:p w14:paraId="08B08D82" w14:textId="1E0776B8" w:rsidR="001F5F8A" w:rsidRPr="001F5F8A" w:rsidRDefault="001F5F8A" w:rsidP="001F5F8A">
      <w:pPr>
        <w:pStyle w:val="Tijeloteksta"/>
      </w:pPr>
      <w:r>
        <w:t xml:space="preserve">Sigurnosne rizike bi izbjegli uvođenjem sustava autorizacije korisnika. </w:t>
      </w:r>
      <w:r w:rsidR="00816ED8">
        <w:t xml:space="preserve"> Za tehničku složenost i optimizaciju bi pravilno istražili, planirali i napravili pilot projekt kako bi</w:t>
      </w:r>
      <w:r w:rsidR="00825B98">
        <w:t xml:space="preserve"> </w:t>
      </w:r>
      <w:r w:rsidR="00816ED8">
        <w:t>rizik</w:t>
      </w:r>
      <w:r w:rsidR="00825B98">
        <w:t xml:space="preserve"> bio minimalan</w:t>
      </w:r>
      <w:r w:rsidR="00816ED8">
        <w:t>.</w:t>
      </w:r>
      <w:r w:rsidR="00825B98">
        <w:t xml:space="preserve"> Za dobro korisničko iskustvo bi napravili </w:t>
      </w:r>
      <w:proofErr w:type="spellStart"/>
      <w:r w:rsidR="00816ED8">
        <w:t>responzivni</w:t>
      </w:r>
      <w:proofErr w:type="spellEnd"/>
      <w:r w:rsidR="00816ED8">
        <w:t xml:space="preserve"> dizajn. Detaljno bi planirali te podijelili zadatke na manje cjeline</w:t>
      </w:r>
      <w:r w:rsidR="00825B98">
        <w:t xml:space="preserve"> kako bi razvoj aplikacije napredovao bez zastoja te bio završen prije roka.</w:t>
      </w:r>
    </w:p>
    <w:p w14:paraId="16DFA4EA" w14:textId="77777777" w:rsidR="00C601D9" w:rsidRPr="00B92F49" w:rsidRDefault="00C601D9" w:rsidP="00C601D9">
      <w:pPr>
        <w:pStyle w:val="Tijeloteksta"/>
      </w:pPr>
    </w:p>
    <w:p w14:paraId="1CC66ED1" w14:textId="77777777" w:rsidR="00C74132" w:rsidRPr="00B92F49" w:rsidRDefault="00C74132" w:rsidP="00C74132">
      <w:pPr>
        <w:pStyle w:val="Naslov1"/>
      </w:pPr>
      <w:bookmarkStart w:id="11" w:name="_Toc100054243"/>
      <w:bookmarkStart w:id="12" w:name="_Toc179182964"/>
      <w:r w:rsidRPr="00B92F49">
        <w:t>Glavne faze projekta</w:t>
      </w:r>
      <w:bookmarkEnd w:id="11"/>
      <w:bookmarkEnd w:id="12"/>
    </w:p>
    <w:p w14:paraId="0395F82F" w14:textId="77777777" w:rsidR="00C74132" w:rsidRPr="00B92F49" w:rsidRDefault="00C74132" w:rsidP="00C74132">
      <w:pPr>
        <w:pStyle w:val="InfoBlue"/>
      </w:pPr>
      <w:r w:rsidRPr="00B92F49">
        <w:t>[Navesti glavne faze projekta, te ukratko objašnjenje po kojem načelu je projekt podijeljen na te faze- vremenska organizacija, smanjenje rizika, raspoloživost resursa i/ili nešto drugo.]</w:t>
      </w:r>
    </w:p>
    <w:p w14:paraId="2B5ED5A7" w14:textId="0C987C7F" w:rsidR="00C74132" w:rsidRDefault="00154FCD" w:rsidP="00816ED8">
      <w:pPr>
        <w:pStyle w:val="Tijeloteksta"/>
        <w:numPr>
          <w:ilvl w:val="0"/>
          <w:numId w:val="8"/>
        </w:numPr>
      </w:pPr>
      <w:r w:rsidRPr="00B92F49">
        <w:t xml:space="preserve">Faza: </w:t>
      </w:r>
      <w:r w:rsidR="00816ED8">
        <w:t>Formiranje tima (2 tjedna)</w:t>
      </w:r>
    </w:p>
    <w:p w14:paraId="58C09052" w14:textId="15C1DF81" w:rsidR="00E8678B" w:rsidRDefault="00E8678B" w:rsidP="00816ED8">
      <w:pPr>
        <w:pStyle w:val="Tijeloteksta"/>
        <w:numPr>
          <w:ilvl w:val="0"/>
          <w:numId w:val="8"/>
        </w:numPr>
      </w:pPr>
      <w:r>
        <w:t>Faza: Proučavanje potrebnih tehnologija (2 tjedna)</w:t>
      </w:r>
    </w:p>
    <w:p w14:paraId="6DA98CE7" w14:textId="1988BDF5" w:rsidR="00816ED8" w:rsidRDefault="00816ED8" w:rsidP="00816ED8">
      <w:pPr>
        <w:pStyle w:val="Tijeloteksta"/>
        <w:numPr>
          <w:ilvl w:val="0"/>
          <w:numId w:val="8"/>
        </w:numPr>
      </w:pPr>
      <w:r>
        <w:t>Faza: Definicija zahtjeva i dizajn baze podataka (</w:t>
      </w:r>
      <w:r w:rsidR="00605522">
        <w:t>2</w:t>
      </w:r>
      <w:r>
        <w:t xml:space="preserve"> tjedna)</w:t>
      </w:r>
    </w:p>
    <w:p w14:paraId="5FF26B1F" w14:textId="492D7210" w:rsidR="00816ED8" w:rsidRDefault="00816ED8" w:rsidP="00816ED8">
      <w:pPr>
        <w:pStyle w:val="Tijeloteksta"/>
        <w:numPr>
          <w:ilvl w:val="0"/>
          <w:numId w:val="8"/>
        </w:numPr>
      </w:pPr>
      <w:r>
        <w:t>Faza: Razvoj aplikacije (</w:t>
      </w:r>
      <w:r w:rsidR="00D038E2">
        <w:t>6</w:t>
      </w:r>
      <w:r>
        <w:t xml:space="preserve"> tjed</w:t>
      </w:r>
      <w:r w:rsidR="00605522">
        <w:t>ana</w:t>
      </w:r>
      <w:r>
        <w:t>)</w:t>
      </w:r>
    </w:p>
    <w:p w14:paraId="503BD4EB" w14:textId="4857DAF8" w:rsidR="00816ED8" w:rsidRDefault="00816ED8" w:rsidP="00816ED8">
      <w:pPr>
        <w:pStyle w:val="Tijeloteksta"/>
        <w:numPr>
          <w:ilvl w:val="0"/>
          <w:numId w:val="8"/>
        </w:numPr>
      </w:pPr>
      <w:r>
        <w:t>Faza: Testiranje i rješavanje problema (2</w:t>
      </w:r>
      <w:r w:rsidR="007A15F1">
        <w:t xml:space="preserve"> tjedna</w:t>
      </w:r>
      <w:r>
        <w:t xml:space="preserve">) </w:t>
      </w:r>
    </w:p>
    <w:p w14:paraId="71353E4A" w14:textId="6BAD6D5A" w:rsidR="00E8678B" w:rsidRDefault="00E8678B" w:rsidP="00816ED8">
      <w:pPr>
        <w:pStyle w:val="Tijeloteksta"/>
        <w:numPr>
          <w:ilvl w:val="0"/>
          <w:numId w:val="8"/>
        </w:numPr>
      </w:pPr>
      <w:r>
        <w:t>Faza: Tehnička dokumentacija (</w:t>
      </w:r>
      <w:r w:rsidR="00D038E2">
        <w:t>2</w:t>
      </w:r>
      <w:r>
        <w:t xml:space="preserve"> tjedan)</w:t>
      </w:r>
    </w:p>
    <w:p w14:paraId="67ACBA47" w14:textId="35332098" w:rsidR="00E8678B" w:rsidRPr="00B92F49" w:rsidRDefault="00E8678B" w:rsidP="00816ED8">
      <w:pPr>
        <w:pStyle w:val="Tijeloteksta"/>
        <w:numPr>
          <w:ilvl w:val="0"/>
          <w:numId w:val="8"/>
        </w:numPr>
      </w:pPr>
      <w:r>
        <w:lastRenderedPageBreak/>
        <w:t>Faza: Kreiranje i plan prezentacije (2 tjedna)</w:t>
      </w:r>
    </w:p>
    <w:p w14:paraId="70373272" w14:textId="77777777" w:rsidR="00C74132" w:rsidRPr="00B92F49" w:rsidRDefault="00C74132" w:rsidP="00C74132">
      <w:pPr>
        <w:pStyle w:val="Naslov1"/>
      </w:pPr>
      <w:bookmarkStart w:id="13" w:name="_Toc100054244"/>
      <w:bookmarkStart w:id="14" w:name="_Toc179182965"/>
      <w:r w:rsidRPr="00B92F49">
        <w:t>Struktura raspodijeljenog posla (</w:t>
      </w:r>
      <w:r w:rsidR="00FC64FB" w:rsidRPr="00B92F49">
        <w:t xml:space="preserve">engl. </w:t>
      </w:r>
      <w:proofErr w:type="spellStart"/>
      <w:r w:rsidR="00FC64FB" w:rsidRPr="00B92F49">
        <w:rPr>
          <w:i/>
        </w:rPr>
        <w:t>Work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Breakdown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Structure</w:t>
      </w:r>
      <w:proofErr w:type="spellEnd"/>
      <w:r w:rsidR="00FC64FB" w:rsidRPr="00B92F49">
        <w:t xml:space="preserve"> - </w:t>
      </w:r>
      <w:r w:rsidRPr="00B92F49">
        <w:t>WBS)</w:t>
      </w:r>
      <w:bookmarkEnd w:id="13"/>
      <w:bookmarkEnd w:id="14"/>
    </w:p>
    <w:p w14:paraId="109723E5" w14:textId="77777777" w:rsidR="00C74132" w:rsidRPr="00B92F49" w:rsidRDefault="00C74132" w:rsidP="00C74132">
      <w:pPr>
        <w:pStyle w:val="InfoBlue"/>
      </w:pPr>
      <w:r w:rsidRPr="00B92F49">
        <w:t>[Nacrtati WBS s navedenim aktivnostima projekta.]</w:t>
      </w:r>
    </w:p>
    <w:p w14:paraId="1148D200" w14:textId="77777777" w:rsidR="00C74132" w:rsidRDefault="00C74132" w:rsidP="00C74132">
      <w:pPr>
        <w:pStyle w:val="Tijeloteksta"/>
      </w:pPr>
      <w:r w:rsidRPr="00B92F49">
        <w:t>Slika</w:t>
      </w:r>
    </w:p>
    <w:p w14:paraId="7BB2665C" w14:textId="59B4824A" w:rsidR="0029259B" w:rsidRPr="00B92F49" w:rsidRDefault="0029259B" w:rsidP="00C74132">
      <w:pPr>
        <w:pStyle w:val="Tijeloteksta"/>
      </w:pPr>
      <w:r>
        <w:rPr>
          <w:noProof/>
          <w:lang w:eastAsia="hr-HR"/>
        </w:rPr>
        <w:drawing>
          <wp:inline distT="0" distB="0" distL="0" distR="0" wp14:anchorId="7CF7288C" wp14:editId="66109733">
            <wp:extent cx="5943600" cy="3162300"/>
            <wp:effectExtent l="0" t="0" r="0" b="0"/>
            <wp:docPr id="1576469404" name="Slika 1" descr="Slika na kojoj se prikazuje tekst, snimka zaslona, kvadrat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9404" name="Slika 1" descr="Slika na kojoj se prikazuje tekst, snimka zaslona, kvadrat, Trokut&#10;&#10;Opis je automatski generir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A41" w14:textId="77777777" w:rsidR="000A6603" w:rsidRPr="00B92F49" w:rsidRDefault="00FC64FB" w:rsidP="000A6603">
      <w:pPr>
        <w:pStyle w:val="Naslov1"/>
      </w:pPr>
      <w:bookmarkStart w:id="15" w:name="_Toc179182966"/>
      <w:r w:rsidRPr="00B92F49">
        <w:t>Kontrolne točke projekta</w:t>
      </w:r>
      <w:bookmarkEnd w:id="15"/>
      <w:r w:rsidR="00D309A5" w:rsidRPr="00B92F49">
        <w:t xml:space="preserve"> (engl. </w:t>
      </w:r>
      <w:proofErr w:type="spellStart"/>
      <w:r w:rsidR="00D309A5" w:rsidRPr="00B92F49">
        <w:rPr>
          <w:i/>
          <w:iCs/>
        </w:rPr>
        <w:t>milestones</w:t>
      </w:r>
      <w:proofErr w:type="spellEnd"/>
      <w:r w:rsidR="00D309A5" w:rsidRPr="00B92F49">
        <w:t>)</w:t>
      </w:r>
    </w:p>
    <w:p w14:paraId="5409688D" w14:textId="77777777" w:rsidR="000A6603" w:rsidRPr="00B92F49" w:rsidRDefault="000A6603" w:rsidP="000A6603">
      <w:pPr>
        <w:pStyle w:val="InfoBlue"/>
      </w:pPr>
      <w:r w:rsidRPr="00B92F49">
        <w:t>[Općenito</w:t>
      </w:r>
      <w:r w:rsidR="00FC64FB" w:rsidRPr="00B92F49">
        <w:t>,</w:t>
      </w:r>
      <w:r w:rsidRPr="00B92F49">
        <w:t xml:space="preserve"> </w:t>
      </w:r>
      <w:r w:rsidR="00FC64FB" w:rsidRPr="00B92F49">
        <w:t xml:space="preserve">kontrolna točka projekta </w:t>
      </w:r>
      <w:r w:rsidRPr="00B92F49">
        <w:t xml:space="preserve">je događaj ili rezultat neke aktivnosti koji ukazuje na to </w:t>
      </w:r>
      <w:r w:rsidR="00FC64FB" w:rsidRPr="00B92F49">
        <w:t>je li</w:t>
      </w:r>
      <w:r w:rsidRPr="00B92F49">
        <w:t xml:space="preserve"> projekt u skladu sa zadanim rokovima ili kasni. Ta informacija se upisuje u kolonu o statusu projekta. Ako projekt kasni moraju se poduzeti akcije da se rokovi dostignu. Za svak</w:t>
      </w:r>
      <w:r w:rsidR="00FC64FB" w:rsidRPr="00B92F49">
        <w:t>u</w:t>
      </w:r>
      <w:r w:rsidRPr="00B92F49">
        <w:t xml:space="preserve"> </w:t>
      </w:r>
      <w:r w:rsidR="00FC64FB" w:rsidRPr="00B92F49">
        <w:t>kontrolnu točku treba</w:t>
      </w:r>
      <w:r w:rsidRPr="00B92F49">
        <w:t xml:space="preserve"> odrediti točan datum. </w:t>
      </w:r>
      <w:r w:rsidR="00FC64FB" w:rsidRPr="00B92F49">
        <w:t>P</w:t>
      </w:r>
      <w:r w:rsidRPr="00B92F49">
        <w:t>o potrebi se mogu dodavati ili oduzimati redovi tablice.]</w:t>
      </w:r>
    </w:p>
    <w:p w14:paraId="07FCDA5E" w14:textId="77777777" w:rsidR="000A6603" w:rsidRPr="00B92F49" w:rsidRDefault="000A6603" w:rsidP="000A6603">
      <w:pPr>
        <w:pStyle w:val="Tijeloteksta"/>
        <w:rPr>
          <w:b/>
        </w:rPr>
      </w:pPr>
      <w:r w:rsidRPr="00B92F49">
        <w:rPr>
          <w:b/>
        </w:rPr>
        <w:t xml:space="preserve">Tablica </w:t>
      </w:r>
      <w:r w:rsidR="00FC64FB" w:rsidRPr="00B92F49">
        <w:rPr>
          <w:b/>
        </w:rPr>
        <w:t>kontrolnih točki projekta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B92F49" w14:paraId="7AB792DE" w14:textId="77777777">
        <w:trPr>
          <w:jc w:val="center"/>
        </w:trPr>
        <w:tc>
          <w:tcPr>
            <w:tcW w:w="2366" w:type="dxa"/>
            <w:vAlign w:val="center"/>
          </w:tcPr>
          <w:p w14:paraId="0A520645" w14:textId="77777777" w:rsidR="000A6603" w:rsidRPr="00B92F49" w:rsidRDefault="00FC64FB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07C72870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7E66F9F8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4F90A284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Status projekta</w:t>
            </w:r>
          </w:p>
        </w:tc>
      </w:tr>
      <w:tr w:rsidR="000A6603" w:rsidRPr="00B92F49" w14:paraId="77042D6A" w14:textId="77777777">
        <w:trPr>
          <w:jc w:val="center"/>
        </w:trPr>
        <w:tc>
          <w:tcPr>
            <w:tcW w:w="2366" w:type="dxa"/>
            <w:vAlign w:val="center"/>
          </w:tcPr>
          <w:p w14:paraId="6F8A4495" w14:textId="390A8746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>Napravljena baza podataka</w:t>
            </w:r>
          </w:p>
        </w:tc>
        <w:tc>
          <w:tcPr>
            <w:tcW w:w="1259" w:type="dxa"/>
            <w:vAlign w:val="center"/>
          </w:tcPr>
          <w:p w14:paraId="267604BD" w14:textId="4D0D7CFE" w:rsidR="000A6603" w:rsidRPr="00B92F49" w:rsidRDefault="002F5DA0" w:rsidP="00DE4D1A">
            <w:pPr>
              <w:pStyle w:val="Tijeloteksta"/>
              <w:ind w:left="0"/>
              <w:jc w:val="center"/>
            </w:pPr>
            <w:r>
              <w:t>1</w:t>
            </w:r>
            <w:r w:rsidR="007C7841">
              <w:t>0</w:t>
            </w:r>
            <w:r>
              <w:t>.11.</w:t>
            </w:r>
          </w:p>
        </w:tc>
        <w:tc>
          <w:tcPr>
            <w:tcW w:w="2391" w:type="dxa"/>
            <w:vAlign w:val="center"/>
          </w:tcPr>
          <w:p w14:paraId="18A07CD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FE1DDB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0DC5BA67" w14:textId="77777777">
        <w:trPr>
          <w:jc w:val="center"/>
        </w:trPr>
        <w:tc>
          <w:tcPr>
            <w:tcW w:w="2366" w:type="dxa"/>
            <w:vAlign w:val="center"/>
          </w:tcPr>
          <w:p w14:paraId="764F3D95" w14:textId="0AC2F6A7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59" w:type="dxa"/>
            <w:vAlign w:val="center"/>
          </w:tcPr>
          <w:p w14:paraId="58FA638E" w14:textId="639618F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8.12.</w:t>
            </w:r>
          </w:p>
        </w:tc>
        <w:tc>
          <w:tcPr>
            <w:tcW w:w="2391" w:type="dxa"/>
            <w:vAlign w:val="center"/>
          </w:tcPr>
          <w:p w14:paraId="18CA241E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1DD84B19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17619B3F" w14:textId="77777777">
        <w:trPr>
          <w:jc w:val="center"/>
        </w:trPr>
        <w:tc>
          <w:tcPr>
            <w:tcW w:w="2366" w:type="dxa"/>
            <w:vAlign w:val="center"/>
          </w:tcPr>
          <w:p w14:paraId="758CBD5C" w14:textId="7A15177D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259" w:type="dxa"/>
            <w:vAlign w:val="center"/>
          </w:tcPr>
          <w:p w14:paraId="33495840" w14:textId="2C020981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22.12.</w:t>
            </w:r>
          </w:p>
        </w:tc>
        <w:tc>
          <w:tcPr>
            <w:tcW w:w="2391" w:type="dxa"/>
            <w:vAlign w:val="center"/>
          </w:tcPr>
          <w:p w14:paraId="1FCB636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8B0F2D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2CE68F37" w14:textId="77777777">
        <w:trPr>
          <w:jc w:val="center"/>
        </w:trPr>
        <w:tc>
          <w:tcPr>
            <w:tcW w:w="2366" w:type="dxa"/>
            <w:vAlign w:val="center"/>
          </w:tcPr>
          <w:p w14:paraId="168D71A4" w14:textId="5C568B4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Projekt isporučen</w:t>
            </w:r>
          </w:p>
        </w:tc>
        <w:tc>
          <w:tcPr>
            <w:tcW w:w="1259" w:type="dxa"/>
            <w:vAlign w:val="center"/>
          </w:tcPr>
          <w:p w14:paraId="4B4D6B6E" w14:textId="2AC79680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31.1.</w:t>
            </w:r>
          </w:p>
        </w:tc>
        <w:tc>
          <w:tcPr>
            <w:tcW w:w="2391" w:type="dxa"/>
            <w:vAlign w:val="center"/>
          </w:tcPr>
          <w:p w14:paraId="741F4668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6EDCEFC0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</w:tbl>
    <w:p w14:paraId="2410EB34" w14:textId="77777777" w:rsidR="00A722D2" w:rsidRPr="00B92F49" w:rsidRDefault="00A722D2" w:rsidP="00033D01"/>
    <w:p w14:paraId="381BE28A" w14:textId="77777777" w:rsidR="000A6603" w:rsidRPr="00B92F49" w:rsidRDefault="000A6603" w:rsidP="000A6603">
      <w:pPr>
        <w:pStyle w:val="Naslov1"/>
      </w:pPr>
      <w:bookmarkStart w:id="16" w:name="_Toc179182967"/>
      <w:proofErr w:type="spellStart"/>
      <w:r w:rsidRPr="00B92F49">
        <w:t>Gantogram</w:t>
      </w:r>
      <w:bookmarkEnd w:id="16"/>
      <w:proofErr w:type="spellEnd"/>
    </w:p>
    <w:p w14:paraId="20CE87E6" w14:textId="77777777" w:rsidR="00E119AF" w:rsidRPr="00B92F49" w:rsidRDefault="000A6603" w:rsidP="00F54CAC">
      <w:pPr>
        <w:pStyle w:val="InfoBlue"/>
      </w:pPr>
      <w:r w:rsidRPr="00B92F49">
        <w:t xml:space="preserve">[Izraditi </w:t>
      </w:r>
      <w:proofErr w:type="spellStart"/>
      <w:r w:rsidRPr="00B92F49">
        <w:t>Gantogram</w:t>
      </w:r>
      <w:proofErr w:type="spellEnd"/>
      <w:r w:rsidRPr="00B92F49">
        <w:t xml:space="preserve"> pomoću programa MS </w:t>
      </w:r>
      <w:r w:rsidR="00FC64FB" w:rsidRPr="00B92F49">
        <w:t>P</w:t>
      </w:r>
      <w:r w:rsidRPr="00B92F49">
        <w:t xml:space="preserve">roject, Open </w:t>
      </w:r>
      <w:proofErr w:type="spellStart"/>
      <w:r w:rsidRPr="00B92F49">
        <w:t>Workbench</w:t>
      </w:r>
      <w:proofErr w:type="spellEnd"/>
      <w:r w:rsidR="00FC64FB" w:rsidRPr="00B92F49">
        <w:t xml:space="preserve">, Microsoft Excel - http://office.microsoft.com/hr-hr/excel/HA010346051050.aspx, </w:t>
      </w:r>
      <w:r w:rsidR="00F54CAC" w:rsidRPr="00B92F49">
        <w:t xml:space="preserve">i </w:t>
      </w:r>
      <w:r w:rsidRPr="00B92F49">
        <w:t xml:space="preserve">sl. Pohraniti prikaz </w:t>
      </w:r>
      <w:proofErr w:type="spellStart"/>
      <w:r w:rsidRPr="00B92F49">
        <w:t>Gantograma</w:t>
      </w:r>
      <w:proofErr w:type="spellEnd"/>
      <w:r w:rsidRPr="00B92F49">
        <w:t xml:space="preserve"> (</w:t>
      </w:r>
      <w:proofErr w:type="spellStart"/>
      <w:r w:rsidRPr="00B92F49">
        <w:t>screenshot</w:t>
      </w:r>
      <w:proofErr w:type="spellEnd"/>
      <w:r w:rsidRPr="00B92F49">
        <w:t>) i postaviti ga unutar ovog poglavlja kao ubačenu sliku.]</w:t>
      </w:r>
    </w:p>
    <w:p w14:paraId="2E404C23" w14:textId="77777777" w:rsidR="00DE4D1A" w:rsidRDefault="00154FCD" w:rsidP="00154FCD">
      <w:pPr>
        <w:pStyle w:val="Tijeloteksta"/>
      </w:pPr>
      <w:r w:rsidRPr="00B92F49">
        <w:t>Slika</w:t>
      </w:r>
    </w:p>
    <w:p w14:paraId="0B6872CB" w14:textId="45A314B3" w:rsidR="0029259B" w:rsidRPr="00B92F49" w:rsidRDefault="0029259B" w:rsidP="00154FCD">
      <w:pPr>
        <w:pStyle w:val="Tijeloteksta"/>
      </w:pPr>
      <w:r>
        <w:rPr>
          <w:noProof/>
          <w:lang w:eastAsia="hr-HR"/>
        </w:rPr>
        <w:lastRenderedPageBreak/>
        <w:drawing>
          <wp:inline distT="0" distB="0" distL="0" distR="0" wp14:anchorId="1C5DEC00" wp14:editId="13379C30">
            <wp:extent cx="5843904" cy="3261392"/>
            <wp:effectExtent l="0" t="0" r="5080" b="0"/>
            <wp:docPr id="701640081" name="Slika 2" descr="Slika na kojoj se prikazuje tekst, snimka zaslona, dijagram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0081" name="Slika 2" descr="Slika na kojoj se prikazuje tekst, snimka zaslona, dijagram, Font&#10;&#10;Opis je automatski generira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4" cy="32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C6D" w14:textId="77777777" w:rsidR="00DE4D1A" w:rsidRPr="00B92F49" w:rsidRDefault="00DE4D1A" w:rsidP="00DE4D1A">
      <w:pPr>
        <w:pStyle w:val="Naslov1"/>
      </w:pPr>
      <w:bookmarkStart w:id="17" w:name="_Toc179182968"/>
      <w:r w:rsidRPr="00B92F49">
        <w:t>Zapisnici sastanaka</w:t>
      </w:r>
      <w:bookmarkEnd w:id="17"/>
    </w:p>
    <w:p w14:paraId="193EE6E7" w14:textId="0EC6A002" w:rsidR="00DE4D1A" w:rsidRDefault="00DE4D1A" w:rsidP="00DE4D1A">
      <w:pPr>
        <w:pStyle w:val="InfoBlue"/>
      </w:pPr>
      <w:r w:rsidRPr="00B92F49">
        <w:t>[Ovdje za svaki održani sastanak navesti: datum, vrijeme i mjesto održavanja sastanaka, popis nazočnih, glavne zaključke sastanka</w:t>
      </w:r>
      <w:r w:rsidR="00C601D9" w:rsidRPr="00B92F49">
        <w:t>.</w:t>
      </w:r>
      <w:r w:rsidRPr="00B92F49">
        <w:t>]</w:t>
      </w:r>
    </w:p>
    <w:p w14:paraId="7F94E903" w14:textId="27F1CDC5" w:rsidR="004D5D9D" w:rsidRDefault="00EA7AB3" w:rsidP="004D5D9D">
      <w:pPr>
        <w:pStyle w:val="Tijeloteksta"/>
      </w:pPr>
      <w:r>
        <w:t>9</w:t>
      </w:r>
      <w:r w:rsidR="004D5D9D">
        <w:t xml:space="preserve">.10.2024. u 16:00, </w:t>
      </w:r>
      <w:r>
        <w:t>na</w:t>
      </w:r>
      <w:r w:rsidR="004D5D9D">
        <w:t xml:space="preserve"> FER</w:t>
      </w:r>
      <w:r w:rsidR="000F13C0">
        <w:t>-u</w:t>
      </w:r>
      <w:r w:rsidR="004D5D9D">
        <w:t>. Na sast</w:t>
      </w:r>
      <w:r>
        <w:t xml:space="preserve">anku sudjelovali svi članovi </w:t>
      </w:r>
      <w:r w:rsidR="004D5D9D">
        <w:t>te</w:t>
      </w:r>
      <w:r>
        <w:t xml:space="preserve"> smo se sastali s mentorom. Nakon sastanka s mentorom</w:t>
      </w:r>
      <w:r w:rsidR="004D5D9D">
        <w:t xml:space="preserve"> su raspodijeljeni poslovi u prvim fazama razvoja.</w:t>
      </w:r>
    </w:p>
    <w:p w14:paraId="6B872426" w14:textId="6454F57A" w:rsidR="004D5D9D" w:rsidRDefault="002A07DA" w:rsidP="004D5D9D">
      <w:pPr>
        <w:pStyle w:val="Tijeloteksta"/>
      </w:pPr>
      <w:r>
        <w:t>14</w:t>
      </w:r>
      <w:r w:rsidR="004D5D9D">
        <w:t>.10.2024. u 16:00, u krugu FER-a. Na sastanku sudjelovali svi članovi te smo prokomentirali napredak u prvi fazama razvoja i proučavanju potrebnih tehnologija.</w:t>
      </w:r>
    </w:p>
    <w:p w14:paraId="2A5A2C87" w14:textId="37F34BC2" w:rsidR="002A07DA" w:rsidRDefault="002A07DA" w:rsidP="004D5D9D">
      <w:pPr>
        <w:pStyle w:val="Tijeloteksta"/>
      </w:pPr>
      <w:r>
        <w:t>28.10.2024. u 16:00, Online. Priprema za rad na planu projekta, funkcijskih zahtjeva i UML dijagrama.</w:t>
      </w:r>
    </w:p>
    <w:p w14:paraId="123AE24F" w14:textId="578082E9" w:rsidR="004D5D9D" w:rsidRDefault="004D5D9D" w:rsidP="004D5D9D">
      <w:pPr>
        <w:pStyle w:val="Tijeloteksta"/>
      </w:pPr>
      <w:r>
        <w:t>04.11.2024. u 16:00, u krugu FER-a. Na sastanku sudjelovali svi članovi te smo odradili većinski dio posla u pripremi za predaju plana projekta. Također smo odradili funkcijske zahtjeve i UML dijagrame</w:t>
      </w:r>
      <w:r w:rsidR="002A07DA">
        <w:t xml:space="preserve"> te dizajn </w:t>
      </w:r>
      <w:proofErr w:type="spellStart"/>
      <w:r w:rsidR="002A07DA">
        <w:t>frontend</w:t>
      </w:r>
      <w:proofErr w:type="spellEnd"/>
      <w:r w:rsidR="002A07DA">
        <w:t xml:space="preserve"> dijela web aplikacije.</w:t>
      </w:r>
    </w:p>
    <w:p w14:paraId="74F51AA8" w14:textId="0C9D0098" w:rsidR="004D5D9D" w:rsidRPr="004D5D9D" w:rsidRDefault="004D5D9D" w:rsidP="004D5D9D">
      <w:pPr>
        <w:pStyle w:val="Tijeloteksta"/>
      </w:pPr>
      <w:r>
        <w:t xml:space="preserve"> </w:t>
      </w:r>
    </w:p>
    <w:p w14:paraId="1D2CF593" w14:textId="77777777" w:rsidR="00C601D9" w:rsidRPr="00B92F49" w:rsidRDefault="00C601D9" w:rsidP="00C601D9">
      <w:pPr>
        <w:pStyle w:val="Tijeloteksta"/>
        <w:keepLines w:val="0"/>
      </w:pPr>
    </w:p>
    <w:p w14:paraId="60D5D115" w14:textId="77777777" w:rsidR="00C601D9" w:rsidRPr="00B92F49" w:rsidRDefault="00C601D9" w:rsidP="00C601D9">
      <w:pPr>
        <w:pStyle w:val="Tijeloteksta"/>
        <w:keepLines w:val="0"/>
      </w:pPr>
    </w:p>
    <w:p w14:paraId="05C2F3D1" w14:textId="77777777" w:rsidR="00C601D9" w:rsidRPr="00B92F49" w:rsidRDefault="00C601D9" w:rsidP="00C601D9">
      <w:pPr>
        <w:pStyle w:val="Tijeloteksta"/>
        <w:keepLines w:val="0"/>
      </w:pPr>
    </w:p>
    <w:p w14:paraId="23103C98" w14:textId="77777777" w:rsidR="00C601D9" w:rsidRPr="00B92F49" w:rsidRDefault="00C601D9">
      <w:r w:rsidRPr="00B92F4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B92F49" w14:paraId="562E16D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0F15861" w14:textId="77777777" w:rsidR="000A6603" w:rsidRPr="00B92F49" w:rsidRDefault="00C601D9" w:rsidP="00DE4D1A">
            <w:pPr>
              <w:pStyle w:val="Zaglavlje"/>
              <w:spacing w:before="120" w:after="120"/>
              <w:rPr>
                <w:b/>
              </w:rPr>
            </w:pPr>
            <w:r w:rsidRPr="00B92F49">
              <w:lastRenderedPageBreak/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="000A6603" w:rsidRPr="00B92F49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5D84DD2" w14:textId="77777777" w:rsidR="000A6603" w:rsidRPr="00B92F49" w:rsidRDefault="000A6603" w:rsidP="00DE4D1A">
            <w:pPr>
              <w:pStyle w:val="Zaglavlje"/>
              <w:spacing w:before="120" w:after="120"/>
            </w:pPr>
          </w:p>
        </w:tc>
      </w:tr>
      <w:tr w:rsidR="000A6603" w:rsidRPr="00B92F49" w14:paraId="29E6CDB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12E9CEE" w14:textId="13A59832" w:rsidR="000A6603" w:rsidRPr="00B92F49" w:rsidRDefault="00E6123B" w:rsidP="00DE4D1A">
            <w:pPr>
              <w:pStyle w:val="Zaglavlje"/>
              <w:spacing w:before="120" w:after="120"/>
            </w:pPr>
            <w:r>
              <w:t>Petar Kapec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472F1A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70F442A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6EB415" w14:textId="62DD4A9B" w:rsidR="000A6603" w:rsidRPr="00B92F49" w:rsidRDefault="00E6123B" w:rsidP="00DE4D1A">
            <w:pPr>
              <w:pStyle w:val="Zaglavlje"/>
              <w:spacing w:before="120" w:after="120"/>
            </w:pPr>
            <w:proofErr w:type="spellStart"/>
            <w:r>
              <w:t>Fran</w:t>
            </w:r>
            <w:proofErr w:type="spellEnd"/>
            <w:r>
              <w:t xml:space="preserve"> Krušelj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FFF51DC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6639D7B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5AE09C9" w14:textId="3D6485F6" w:rsidR="000A6603" w:rsidRPr="00B92F49" w:rsidRDefault="00E6123B" w:rsidP="00DE4D1A">
            <w:pPr>
              <w:pStyle w:val="Zaglavlje"/>
              <w:spacing w:before="120" w:after="120"/>
            </w:pPr>
            <w:r>
              <w:t xml:space="preserve">Martin </w:t>
            </w:r>
            <w:proofErr w:type="spellStart"/>
            <w:r>
              <w:t>Šainčević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0BA4D71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3373500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41493DE" w14:textId="5DAEE359" w:rsidR="000A6603" w:rsidRPr="00B92F49" w:rsidRDefault="00E6123B" w:rsidP="00DE4D1A">
            <w:pPr>
              <w:pStyle w:val="Zaglavlje"/>
              <w:spacing w:before="120" w:after="120"/>
            </w:pPr>
            <w:r>
              <w:t>Sven Đukić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797B13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690AA475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D32637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46DF2DB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2A16CF5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5401BB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9D34BFC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10875E4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81D6A24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B7DB4A1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811573" w:rsidRPr="00B92F49" w14:paraId="1673630A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437AE51" w14:textId="77777777" w:rsidR="00811573" w:rsidRPr="00B92F49" w:rsidRDefault="00811573" w:rsidP="000A2851">
            <w:pPr>
              <w:pStyle w:val="Zaglavlje"/>
              <w:spacing w:before="120" w:after="120"/>
            </w:pPr>
            <w:r w:rsidRPr="00B92F49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72736EF" w14:textId="77777777" w:rsidR="00811573" w:rsidRPr="00B92F49" w:rsidRDefault="00811573" w:rsidP="000A2851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</w:tbl>
    <w:p w14:paraId="63AB45E8" w14:textId="77777777" w:rsidR="000A6603" w:rsidRPr="00B92F49" w:rsidRDefault="000A6603" w:rsidP="000A6603">
      <w:pPr>
        <w:pStyle w:val="Tijeloteksta"/>
      </w:pPr>
    </w:p>
    <w:p w14:paraId="3CA5B5DD" w14:textId="77777777" w:rsidR="00E119AF" w:rsidRPr="00B92F49" w:rsidRDefault="00E119AF" w:rsidP="00033D01"/>
    <w:p w14:paraId="3C3EBE4B" w14:textId="77777777" w:rsidR="00BD4729" w:rsidRPr="00B92F49" w:rsidRDefault="00BD4729" w:rsidP="000A6603">
      <w:pPr>
        <w:pStyle w:val="Zaglavlje"/>
        <w:spacing w:before="120" w:after="120"/>
        <w:rPr>
          <w:b/>
        </w:rPr>
        <w:sectPr w:rsidR="00BD4729" w:rsidRPr="00B92F4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95F5E4A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E17295F" w14:textId="77777777" w:rsidR="00E119AF" w:rsidRPr="00B92F49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</w:rPr>
            </w:pPr>
            <w:r w:rsidRPr="00B92F49">
              <w:rPr>
                <w:b/>
              </w:rPr>
              <w:t>Odobrio</w:t>
            </w:r>
            <w:r w:rsidR="000A6603" w:rsidRPr="00B92F49">
              <w:rPr>
                <w:b/>
              </w:rPr>
              <w:t>(potpisuje nastavnik)</w:t>
            </w:r>
            <w:r w:rsidR="00E119AF" w:rsidRPr="00B92F49">
              <w:rPr>
                <w:b/>
              </w:rPr>
              <w:t>:</w:t>
            </w:r>
          </w:p>
          <w:p w14:paraId="699B1174" w14:textId="39B2AAA5" w:rsidR="00E119AF" w:rsidRPr="00B92F49" w:rsidRDefault="00E6123B" w:rsidP="006D00C5">
            <w:pPr>
              <w:pStyle w:val="Zaglavlje"/>
              <w:spacing w:before="120" w:after="120"/>
              <w:rPr>
                <w:b/>
              </w:rPr>
            </w:pPr>
            <w:r>
              <w:t>Slaven Zakošek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F97736" w14:textId="77777777" w:rsidR="00E119AF" w:rsidRPr="00B92F49" w:rsidRDefault="00E119AF" w:rsidP="006D00C5">
            <w:pPr>
              <w:pStyle w:val="Zaglavlje"/>
              <w:spacing w:before="120" w:after="120"/>
              <w:rPr>
                <w:b/>
              </w:rPr>
            </w:pPr>
          </w:p>
        </w:tc>
      </w:tr>
    </w:tbl>
    <w:p w14:paraId="2AB0E02D" w14:textId="77777777" w:rsidR="00BD4729" w:rsidRPr="00B92F49" w:rsidRDefault="00BD4729" w:rsidP="006D00C5">
      <w:pPr>
        <w:pStyle w:val="Zaglavlje"/>
        <w:spacing w:before="120" w:after="120"/>
        <w:sectPr w:rsidR="00BD4729" w:rsidRPr="00B92F4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ADA219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E94E707" w14:textId="77777777" w:rsidR="00E119AF" w:rsidRPr="00B92F49" w:rsidRDefault="00E119AF" w:rsidP="006D00C5">
            <w:pPr>
              <w:pStyle w:val="Zaglavlje"/>
              <w:spacing w:before="120" w:after="120"/>
            </w:pPr>
            <w:r w:rsidRPr="00B92F49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6FD8BA" w14:textId="77777777" w:rsidR="00E119AF" w:rsidRPr="00B92F49" w:rsidRDefault="00416E61" w:rsidP="006D00C5">
            <w:pPr>
              <w:pStyle w:val="Zaglavlje"/>
              <w:spacing w:before="120" w:after="120"/>
            </w:pPr>
            <w:r w:rsidRPr="00B92F49">
              <w:t>Potpis</w:t>
            </w:r>
            <w:r w:rsidR="00E119AF" w:rsidRPr="00B92F49">
              <w:t>: ____________</w:t>
            </w:r>
          </w:p>
        </w:tc>
      </w:tr>
    </w:tbl>
    <w:p w14:paraId="6D47D61A" w14:textId="77777777" w:rsidR="00904D7F" w:rsidRPr="00B92F49" w:rsidRDefault="00904D7F" w:rsidP="00033D01"/>
    <w:p w14:paraId="77ED9662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BC214" w14:textId="77777777" w:rsidR="00B830BD" w:rsidRPr="00B92F49" w:rsidRDefault="00B830BD">
      <w:r w:rsidRPr="00B92F49">
        <w:separator/>
      </w:r>
    </w:p>
  </w:endnote>
  <w:endnote w:type="continuationSeparator" w:id="0">
    <w:p w14:paraId="5ECFCA7C" w14:textId="77777777" w:rsidR="00B830BD" w:rsidRPr="00B92F49" w:rsidRDefault="00B830BD">
      <w:r w:rsidRPr="00B92F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B92F49" w14:paraId="2562DE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061D34" w14:textId="77777777" w:rsidR="00F5587F" w:rsidRPr="00B92F49" w:rsidRDefault="00F5587F">
          <w:pPr>
            <w:ind w:right="360"/>
          </w:pPr>
          <w:r w:rsidRPr="00B92F49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9B189A" w14:textId="5F7E8202" w:rsidR="00F5587F" w:rsidRPr="00B92F49" w:rsidRDefault="00F5587F">
          <w:pPr>
            <w:jc w:val="center"/>
          </w:pPr>
          <w:r w:rsidRPr="00B92F49">
            <w:sym w:font="Symbol" w:char="F0D3"/>
          </w:r>
          <w:r w:rsidRPr="00B92F49">
            <w:t xml:space="preserve">FER, </w:t>
          </w:r>
          <w:r w:rsidRPr="00B92F49">
            <w:fldChar w:fldCharType="begin"/>
          </w:r>
          <w:r w:rsidRPr="00B92F49">
            <w:instrText xml:space="preserve"> DATE \@ "yyyy" </w:instrText>
          </w:r>
          <w:r w:rsidRPr="00B92F49">
            <w:fldChar w:fldCharType="separate"/>
          </w:r>
          <w:r w:rsidR="0064287E">
            <w:rPr>
              <w:noProof/>
            </w:rPr>
            <w:t>2024</w:t>
          </w:r>
          <w:r w:rsidRPr="00B92F4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B9514" w14:textId="438F6F65" w:rsidR="00F5587F" w:rsidRPr="00B92F49" w:rsidRDefault="00F5587F">
          <w:pPr>
            <w:jc w:val="right"/>
          </w:pPr>
          <w:r w:rsidRPr="00B92F49">
            <w:t xml:space="preserve">Stranica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PAGE </w:instrText>
          </w:r>
          <w:r w:rsidRPr="00B92F49">
            <w:rPr>
              <w:rStyle w:val="Brojstranice"/>
            </w:rPr>
            <w:fldChar w:fldCharType="separate"/>
          </w:r>
          <w:r w:rsidR="000F13C0">
            <w:rPr>
              <w:rStyle w:val="Brojstranice"/>
              <w:noProof/>
            </w:rPr>
            <w:t>8</w:t>
          </w:r>
          <w:r w:rsidRPr="00B92F49">
            <w:rPr>
              <w:rStyle w:val="Brojstranice"/>
            </w:rPr>
            <w:fldChar w:fldCharType="end"/>
          </w:r>
          <w:r w:rsidRPr="00B92F49">
            <w:rPr>
              <w:rStyle w:val="Brojstranice"/>
            </w:rPr>
            <w:t xml:space="preserve"> od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NUMPAGES  \* MERGEFORMAT </w:instrText>
          </w:r>
          <w:r w:rsidRPr="00B92F49">
            <w:rPr>
              <w:rStyle w:val="Brojstranice"/>
            </w:rPr>
            <w:fldChar w:fldCharType="separate"/>
          </w:r>
          <w:r w:rsidR="000F13C0">
            <w:rPr>
              <w:rStyle w:val="Brojstranice"/>
              <w:noProof/>
            </w:rPr>
            <w:t>8</w:t>
          </w:r>
          <w:r w:rsidRPr="00B92F49">
            <w:rPr>
              <w:rStyle w:val="Brojstranice"/>
            </w:rPr>
            <w:fldChar w:fldCharType="end"/>
          </w:r>
        </w:p>
      </w:tc>
    </w:tr>
  </w:tbl>
  <w:p w14:paraId="5CFFDF12" w14:textId="77777777" w:rsidR="00F5587F" w:rsidRPr="00B92F49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55D7" w14:textId="77777777" w:rsidR="00B830BD" w:rsidRPr="00B92F49" w:rsidRDefault="00B830BD">
      <w:r w:rsidRPr="00B92F49">
        <w:separator/>
      </w:r>
    </w:p>
  </w:footnote>
  <w:footnote w:type="continuationSeparator" w:id="0">
    <w:p w14:paraId="36ECCE00" w14:textId="77777777" w:rsidR="00B830BD" w:rsidRPr="00B92F49" w:rsidRDefault="00B830BD">
      <w:r w:rsidRPr="00B92F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B92F49" w14:paraId="63EBFF83" w14:textId="77777777">
      <w:tc>
        <w:tcPr>
          <w:tcW w:w="6379" w:type="dxa"/>
        </w:tcPr>
        <w:p w14:paraId="2DDA1C76" w14:textId="3626975D" w:rsidR="00F5587F" w:rsidRPr="00B92F49" w:rsidRDefault="00971785">
          <w:r w:rsidRPr="00B92F49">
            <w:t>Jednostavna web aplikacija za ručno očitavanje stanja električnih brojila u kućanstvima</w:t>
          </w:r>
        </w:p>
      </w:tc>
      <w:tc>
        <w:tcPr>
          <w:tcW w:w="3179" w:type="dxa"/>
        </w:tcPr>
        <w:p w14:paraId="2382971D" w14:textId="4402AD7B" w:rsidR="00F5587F" w:rsidRPr="00B92F49" w:rsidRDefault="00F5587F">
          <w:pPr>
            <w:tabs>
              <w:tab w:val="left" w:pos="1135"/>
            </w:tabs>
            <w:spacing w:before="40"/>
            <w:ind w:right="68"/>
          </w:pPr>
          <w:r w:rsidRPr="00B92F49">
            <w:t xml:space="preserve">  Verzija:           1.0</w:t>
          </w:r>
        </w:p>
      </w:tc>
    </w:tr>
    <w:tr w:rsidR="00F5587F" w:rsidRPr="00B92F49" w14:paraId="583688F6" w14:textId="77777777">
      <w:tc>
        <w:tcPr>
          <w:tcW w:w="6379" w:type="dxa"/>
        </w:tcPr>
        <w:p w14:paraId="6FB62578" w14:textId="77777777" w:rsidR="00F5587F" w:rsidRPr="00B92F49" w:rsidRDefault="00F5587F">
          <w:r w:rsidRPr="00B92F49">
            <w:t>Projektna dokumentacija</w:t>
          </w:r>
        </w:p>
      </w:tc>
      <w:tc>
        <w:tcPr>
          <w:tcW w:w="3179" w:type="dxa"/>
        </w:tcPr>
        <w:p w14:paraId="39C8677A" w14:textId="0F6CF910" w:rsidR="00F5587F" w:rsidRPr="00B92F49" w:rsidRDefault="00F5587F">
          <w:r w:rsidRPr="00B92F49">
            <w:t xml:space="preserve">  Datum:  </w:t>
          </w:r>
          <w:r w:rsidR="00971785" w:rsidRPr="00B92F49">
            <w:t>04/11/2024</w:t>
          </w:r>
        </w:p>
      </w:tc>
    </w:tr>
  </w:tbl>
  <w:p w14:paraId="3F3136CF" w14:textId="77777777" w:rsidR="00F5587F" w:rsidRPr="00B92F49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165EF"/>
    <w:multiLevelType w:val="hybridMultilevel"/>
    <w:tmpl w:val="BED6B472"/>
    <w:lvl w:ilvl="0" w:tplc="C27E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2081126398">
    <w:abstractNumId w:val="0"/>
  </w:num>
  <w:num w:numId="2" w16cid:durableId="1734619411">
    <w:abstractNumId w:val="6"/>
  </w:num>
  <w:num w:numId="3" w16cid:durableId="346490967">
    <w:abstractNumId w:val="3"/>
  </w:num>
  <w:num w:numId="4" w16cid:durableId="1925067904">
    <w:abstractNumId w:val="1"/>
  </w:num>
  <w:num w:numId="5" w16cid:durableId="1061445288">
    <w:abstractNumId w:val="4"/>
  </w:num>
  <w:num w:numId="6" w16cid:durableId="1633558839">
    <w:abstractNumId w:val="5"/>
  </w:num>
  <w:num w:numId="7" w16cid:durableId="924727287">
    <w:abstractNumId w:val="7"/>
  </w:num>
  <w:num w:numId="8" w16cid:durableId="885457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85"/>
    <w:rsid w:val="00033D01"/>
    <w:rsid w:val="000419A8"/>
    <w:rsid w:val="000A2851"/>
    <w:rsid w:val="000A6603"/>
    <w:rsid w:val="000E79E7"/>
    <w:rsid w:val="000F13C0"/>
    <w:rsid w:val="000F5C98"/>
    <w:rsid w:val="001114D4"/>
    <w:rsid w:val="00130B16"/>
    <w:rsid w:val="00144939"/>
    <w:rsid w:val="00154FCD"/>
    <w:rsid w:val="0015703B"/>
    <w:rsid w:val="001B304C"/>
    <w:rsid w:val="001C18ED"/>
    <w:rsid w:val="001E3F6D"/>
    <w:rsid w:val="001F5F8A"/>
    <w:rsid w:val="00200EC0"/>
    <w:rsid w:val="002010EB"/>
    <w:rsid w:val="00230E52"/>
    <w:rsid w:val="0029259B"/>
    <w:rsid w:val="002A07DA"/>
    <w:rsid w:val="002E6894"/>
    <w:rsid w:val="002F0495"/>
    <w:rsid w:val="002F43D6"/>
    <w:rsid w:val="002F5DA0"/>
    <w:rsid w:val="003106A3"/>
    <w:rsid w:val="0033503A"/>
    <w:rsid w:val="00341C2E"/>
    <w:rsid w:val="00342FA5"/>
    <w:rsid w:val="0039618E"/>
    <w:rsid w:val="00397B8C"/>
    <w:rsid w:val="00397F9A"/>
    <w:rsid w:val="003D18A4"/>
    <w:rsid w:val="00403B3D"/>
    <w:rsid w:val="00416E61"/>
    <w:rsid w:val="00491A4E"/>
    <w:rsid w:val="004B7C79"/>
    <w:rsid w:val="004C1B2C"/>
    <w:rsid w:val="004D0815"/>
    <w:rsid w:val="004D0BEF"/>
    <w:rsid w:val="004D5D9D"/>
    <w:rsid w:val="004E5140"/>
    <w:rsid w:val="004E721F"/>
    <w:rsid w:val="00542D78"/>
    <w:rsid w:val="0055086F"/>
    <w:rsid w:val="00552603"/>
    <w:rsid w:val="00564950"/>
    <w:rsid w:val="005B15CF"/>
    <w:rsid w:val="005C6AB6"/>
    <w:rsid w:val="005E6C03"/>
    <w:rsid w:val="005F1CE1"/>
    <w:rsid w:val="00605522"/>
    <w:rsid w:val="006417E6"/>
    <w:rsid w:val="0064287E"/>
    <w:rsid w:val="0064623D"/>
    <w:rsid w:val="006815A5"/>
    <w:rsid w:val="00693BBE"/>
    <w:rsid w:val="006C6089"/>
    <w:rsid w:val="006D00C5"/>
    <w:rsid w:val="006D42F1"/>
    <w:rsid w:val="006E238A"/>
    <w:rsid w:val="006F2AAA"/>
    <w:rsid w:val="00733A5F"/>
    <w:rsid w:val="0073741F"/>
    <w:rsid w:val="00785F38"/>
    <w:rsid w:val="007A0D92"/>
    <w:rsid w:val="007A15F1"/>
    <w:rsid w:val="007B5BFD"/>
    <w:rsid w:val="007C7841"/>
    <w:rsid w:val="007E52CC"/>
    <w:rsid w:val="007F1570"/>
    <w:rsid w:val="007F6785"/>
    <w:rsid w:val="007F7A84"/>
    <w:rsid w:val="00811573"/>
    <w:rsid w:val="00816ED8"/>
    <w:rsid w:val="00825B98"/>
    <w:rsid w:val="0083025B"/>
    <w:rsid w:val="00843484"/>
    <w:rsid w:val="008A7E91"/>
    <w:rsid w:val="00904D7F"/>
    <w:rsid w:val="00971785"/>
    <w:rsid w:val="0097541E"/>
    <w:rsid w:val="00981745"/>
    <w:rsid w:val="009B5275"/>
    <w:rsid w:val="009D662B"/>
    <w:rsid w:val="009F5B9E"/>
    <w:rsid w:val="00A47FBB"/>
    <w:rsid w:val="00A54FA1"/>
    <w:rsid w:val="00A722D2"/>
    <w:rsid w:val="00A82B53"/>
    <w:rsid w:val="00AE6707"/>
    <w:rsid w:val="00B26D8A"/>
    <w:rsid w:val="00B45CFD"/>
    <w:rsid w:val="00B73EC2"/>
    <w:rsid w:val="00B830BD"/>
    <w:rsid w:val="00B92F49"/>
    <w:rsid w:val="00B935C5"/>
    <w:rsid w:val="00B946AE"/>
    <w:rsid w:val="00BB0DA6"/>
    <w:rsid w:val="00BD4729"/>
    <w:rsid w:val="00C52D32"/>
    <w:rsid w:val="00C601D9"/>
    <w:rsid w:val="00C662C3"/>
    <w:rsid w:val="00C74132"/>
    <w:rsid w:val="00C76B12"/>
    <w:rsid w:val="00CA55AA"/>
    <w:rsid w:val="00CE3D7F"/>
    <w:rsid w:val="00D038E2"/>
    <w:rsid w:val="00D17DF5"/>
    <w:rsid w:val="00D309A5"/>
    <w:rsid w:val="00D33E61"/>
    <w:rsid w:val="00D431B3"/>
    <w:rsid w:val="00DE4D1A"/>
    <w:rsid w:val="00DF3B4B"/>
    <w:rsid w:val="00E00BD9"/>
    <w:rsid w:val="00E119AF"/>
    <w:rsid w:val="00E46071"/>
    <w:rsid w:val="00E6123B"/>
    <w:rsid w:val="00E8678B"/>
    <w:rsid w:val="00EA7AB3"/>
    <w:rsid w:val="00EB08AA"/>
    <w:rsid w:val="00ED59D3"/>
    <w:rsid w:val="00EE70A8"/>
    <w:rsid w:val="00EF3BD8"/>
    <w:rsid w:val="00F141DC"/>
    <w:rsid w:val="00F54CAC"/>
    <w:rsid w:val="00F5587F"/>
    <w:rsid w:val="00F9108C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7DEDB"/>
  <w15:chartTrackingRefBased/>
  <w15:docId w15:val="{FFD8F421-174E-4642-A19B-58A573C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basedOn w:val="Zadanifontodlomka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basedOn w:val="Zadanifontodlomka"/>
    <w:rPr>
      <w:color w:val="0000FF"/>
      <w:u w:val="single"/>
    </w:rPr>
  </w:style>
  <w:style w:type="character" w:styleId="Naglaeno">
    <w:name w:val="Strong"/>
    <w:basedOn w:val="Zadanifontodlomka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FER_Predmet_Projekt_Plan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</Template>
  <TotalTime>335</TotalTime>
  <Pages>1</Pages>
  <Words>1218</Words>
  <Characters>6945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Petar Kapec</cp:lastModifiedBy>
  <cp:revision>24</cp:revision>
  <cp:lastPrinted>2007-10-08T18:07:00Z</cp:lastPrinted>
  <dcterms:created xsi:type="dcterms:W3CDTF">2024-11-05T14:49:00Z</dcterms:created>
  <dcterms:modified xsi:type="dcterms:W3CDTF">2024-11-08T12:27:00Z</dcterms:modified>
</cp:coreProperties>
</file>